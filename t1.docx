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9CF" w:rsidRDefault="0041711E" w:rsidP="005F2A5F">
      <w:pPr>
        <w:pStyle w:val="Titel"/>
        <w:tabs>
          <w:tab w:val="left" w:pos="7455"/>
        </w:tabs>
        <w:rPr>
          <w:rFonts w:ascii="Times New Roman" w:hAnsi="Times New Roman" w:cs="Times New Roman"/>
          <w:sz w:val="48"/>
        </w:rPr>
      </w:pPr>
      <w:sdt>
        <w:sdtPr>
          <w:rPr>
            <w:rFonts w:ascii="Lucida Bright" w:hAnsi="Lucida Bright" w:cs="Times New Roman"/>
            <w:sz w:val="48"/>
          </w:rPr>
          <w:alias w:val="Titel"/>
          <w:tag w:val=""/>
          <w:id w:val="-1780177054"/>
          <w:placeholder>
            <w:docPart w:val="DCC30C91FFDA487EAD8E0DC93205E96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5F2A5F">
            <w:rPr>
              <w:rFonts w:ascii="Lucida Bright" w:hAnsi="Lucida Bright" w:cs="Times New Roman"/>
              <w:sz w:val="48"/>
            </w:rPr>
            <w:t>Physik</w:t>
          </w:r>
        </w:sdtContent>
      </w:sdt>
      <w:r w:rsidR="005F2A5F" w:rsidRPr="005F2A5F">
        <w:t xml:space="preserve"> </w:t>
      </w:r>
    </w:p>
    <w:p w:rsidR="00640259" w:rsidRDefault="0041711E" w:rsidP="00640259">
      <w:sdt>
        <w:sdtPr>
          <w:alias w:val="Autor"/>
          <w:tag w:val=""/>
          <w:id w:val="-2002266750"/>
          <w:placeholder>
            <w:docPart w:val="4379935E9C2948C18D3B00A0D70B027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5F2A5F">
            <w:t>Markus Reichl</w:t>
          </w:r>
        </w:sdtContent>
      </w:sdt>
      <w:r w:rsidR="00640259">
        <w:tab/>
      </w:r>
      <w:sdt>
        <w:sdtPr>
          <w:alias w:val="Firma"/>
          <w:tag w:val=""/>
          <w:id w:val="912595819"/>
          <w:placeholder>
            <w:docPart w:val="EB7D5A81242342DA9AA1CE1A7B9C2DA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F2A5F">
            <w:t>4AHITM</w:t>
          </w:r>
        </w:sdtContent>
      </w:sdt>
    </w:p>
    <w:p w:rsidR="00444E82" w:rsidRDefault="00444E82" w:rsidP="00444E82">
      <w:pPr>
        <w:pStyle w:val="Titel"/>
        <w:tabs>
          <w:tab w:val="left" w:pos="7455"/>
        </w:tabs>
        <w:rPr>
          <w:rFonts w:ascii="Times New Roman" w:hAnsi="Times New Roman" w:cs="Times New Roman"/>
          <w:sz w:val="48"/>
        </w:rPr>
      </w:pPr>
      <w:r w:rsidRPr="005F2A5F">
        <w:rPr>
          <w:rStyle w:val="UntertitelZchn"/>
          <w:sz w:val="32"/>
        </w:rPr>
        <w:t>Zusammenfassung JG4 - S1 - T1</w:t>
      </w:r>
    </w:p>
    <w:p w:rsidR="00444E82" w:rsidRDefault="00444E82" w:rsidP="00444E82"/>
    <w:p w:rsidR="00444E82" w:rsidRDefault="00EF6AB2" w:rsidP="00444E82">
      <w:pPr>
        <w:pStyle w:val="berschrift1"/>
      </w:pPr>
      <w:r>
        <w:t>Wärmelehre</w:t>
      </w:r>
    </w:p>
    <w:p w:rsidR="00EF6AB2" w:rsidRDefault="00EF6AB2" w:rsidP="00EF6AB2">
      <w:r>
        <w:t>C° Celsius</w:t>
      </w:r>
      <w:r>
        <w:tab/>
        <w:t>0°</w:t>
      </w:r>
      <w:r>
        <w:tab/>
        <w:t>Gefrierpunkt Wasser</w:t>
      </w:r>
    </w:p>
    <w:p w:rsidR="00EF6AB2" w:rsidRDefault="00EF6AB2" w:rsidP="00EF6AB2">
      <w:r>
        <w:t>K Kelvin</w:t>
      </w:r>
      <w:r>
        <w:tab/>
      </w:r>
      <w:r>
        <w:tab/>
        <w:t>0K</w:t>
      </w:r>
      <w:r>
        <w:tab/>
        <w:t>Absoluter Nullpunkt</w:t>
      </w:r>
      <w:r>
        <w:tab/>
      </w:r>
      <w:r>
        <w:tab/>
        <w:t>0° = 273.15K</w:t>
      </w:r>
    </w:p>
    <w:p w:rsidR="00EF6AB2" w:rsidRDefault="00EF6AB2" w:rsidP="00EF6AB2">
      <w:r>
        <w:t>F Fahrenheit</w:t>
      </w:r>
      <w:r>
        <w:tab/>
        <w:t>0F</w:t>
      </w:r>
      <w:r>
        <w:tab/>
        <w:t>Körpertemperatur</w:t>
      </w:r>
      <w:r>
        <w:tab/>
      </w:r>
      <w:r>
        <w:tab/>
        <w:t>0° = 32F</w:t>
      </w:r>
    </w:p>
    <w:p w:rsidR="00EF6AB2" w:rsidRDefault="002B749B" w:rsidP="002B749B">
      <w:pPr>
        <w:pStyle w:val="berschrift2"/>
      </w:pPr>
      <w:r>
        <w:t>Thermometer</w:t>
      </w:r>
    </w:p>
    <w:p w:rsidR="002B749B" w:rsidRDefault="002B749B" w:rsidP="002B749B">
      <w:r>
        <w:t>Basieren auf sich ausdehnenden Flüssigkeiten um die Temperatur berechnen zu können.</w:t>
      </w:r>
    </w:p>
    <w:p w:rsidR="002B749B" w:rsidRDefault="002B749B" w:rsidP="002B749B">
      <w:pPr>
        <w:pStyle w:val="Listenabsatz"/>
        <w:numPr>
          <w:ilvl w:val="0"/>
          <w:numId w:val="1"/>
        </w:numPr>
      </w:pPr>
      <w:r>
        <w:t>Quecksilber</w:t>
      </w:r>
    </w:p>
    <w:p w:rsidR="002B749B" w:rsidRDefault="002B749B" w:rsidP="002B749B">
      <w:pPr>
        <w:pStyle w:val="Listenabsatz"/>
        <w:numPr>
          <w:ilvl w:val="0"/>
          <w:numId w:val="1"/>
        </w:numPr>
      </w:pPr>
      <w:r>
        <w:t>Weingeist</w:t>
      </w:r>
    </w:p>
    <w:p w:rsidR="002B749B" w:rsidRDefault="002B749B" w:rsidP="002B749B">
      <w:pPr>
        <w:pStyle w:val="Listenabsatz"/>
        <w:numPr>
          <w:ilvl w:val="0"/>
          <w:numId w:val="1"/>
        </w:numPr>
      </w:pPr>
      <w:r>
        <w:t>Bimetall</w:t>
      </w:r>
    </w:p>
    <w:p w:rsidR="002B749B" w:rsidRDefault="002B749B" w:rsidP="002B749B">
      <w:pPr>
        <w:pStyle w:val="Listenabsatz"/>
        <w:numPr>
          <w:ilvl w:val="1"/>
          <w:numId w:val="1"/>
        </w:numPr>
      </w:pPr>
      <w:r>
        <w:t>2 Metalle dehnen sich unterschiedlich aus. Eines verbiegt sich nach Temperatur, das andere will in die Ausgangsposition</w:t>
      </w:r>
    </w:p>
    <w:p w:rsidR="002B749B" w:rsidRDefault="002B749B" w:rsidP="002B749B">
      <w:pPr>
        <w:pStyle w:val="Listenabsatz"/>
        <w:numPr>
          <w:ilvl w:val="0"/>
          <w:numId w:val="1"/>
        </w:numPr>
      </w:pPr>
      <w:r>
        <w:t>Segerkegel</w:t>
      </w:r>
    </w:p>
    <w:p w:rsidR="002B749B" w:rsidRDefault="002B749B" w:rsidP="002B749B">
      <w:pPr>
        <w:pStyle w:val="Listenabsatz"/>
        <w:numPr>
          <w:ilvl w:val="1"/>
          <w:numId w:val="1"/>
        </w:numPr>
      </w:pPr>
      <w:r>
        <w:t>Kippen ab einer gewissen Temperatur</w:t>
      </w:r>
    </w:p>
    <w:p w:rsidR="002B749B" w:rsidRDefault="002B749B" w:rsidP="002B749B">
      <w:pPr>
        <w:pStyle w:val="Listenabsatz"/>
        <w:numPr>
          <w:ilvl w:val="0"/>
          <w:numId w:val="1"/>
        </w:numPr>
      </w:pPr>
      <w:r>
        <w:t>Gasthermometer (Kolben)</w:t>
      </w:r>
    </w:p>
    <w:p w:rsidR="002B749B" w:rsidRDefault="002B749B" w:rsidP="002B749B">
      <w:pPr>
        <w:pStyle w:val="Listenabsatz"/>
        <w:numPr>
          <w:ilvl w:val="0"/>
          <w:numId w:val="1"/>
        </w:numPr>
      </w:pPr>
      <w:r>
        <w:t>Thermochromfarben</w:t>
      </w:r>
    </w:p>
    <w:p w:rsidR="002B749B" w:rsidRDefault="002B749B" w:rsidP="002B749B">
      <w:pPr>
        <w:pStyle w:val="Listenabsatz"/>
        <w:numPr>
          <w:ilvl w:val="0"/>
          <w:numId w:val="1"/>
        </w:numPr>
      </w:pPr>
      <w:r>
        <w:t>Elektrische Thermometer</w:t>
      </w:r>
    </w:p>
    <w:p w:rsidR="009C2231" w:rsidRDefault="009C2231" w:rsidP="002B749B">
      <w:pPr>
        <w:pStyle w:val="Listenabsatz"/>
        <w:numPr>
          <w:ilvl w:val="1"/>
          <w:numId w:val="1"/>
        </w:numPr>
      </w:pPr>
      <w:r>
        <w:t>Widerstand:</w:t>
      </w:r>
    </w:p>
    <w:p w:rsidR="002B749B" w:rsidRDefault="002B749B" w:rsidP="009C2231">
      <w:pPr>
        <w:pStyle w:val="Listenabsatz"/>
        <w:numPr>
          <w:ilvl w:val="2"/>
          <w:numId w:val="1"/>
        </w:numPr>
      </w:pPr>
      <w:r>
        <w:t>Messen den Widerstand bei einer bestimmten Temperatur</w:t>
      </w:r>
      <w:r>
        <w:br/>
        <w:t>Bsp.: PT100 =&gt; 100</w:t>
      </w:r>
      <w:r>
        <w:rPr>
          <w:rFonts w:cstheme="minorHAnsi"/>
        </w:rPr>
        <w:t>Ω</w:t>
      </w:r>
      <w:r>
        <w:t xml:space="preserve"> = 0°</w:t>
      </w:r>
    </w:p>
    <w:p w:rsidR="002B749B" w:rsidRDefault="009C2231" w:rsidP="009C2231">
      <w:pPr>
        <w:pStyle w:val="Listenabsatz"/>
        <w:numPr>
          <w:ilvl w:val="1"/>
          <w:numId w:val="1"/>
        </w:numPr>
      </w:pPr>
      <w:r>
        <w:t>NCN (Nickel Chrom Nickel):</w:t>
      </w:r>
    </w:p>
    <w:p w:rsidR="009C2231" w:rsidRDefault="009C2231" w:rsidP="009C2231">
      <w:pPr>
        <w:pStyle w:val="Listenabsatz"/>
        <w:numPr>
          <w:ilvl w:val="2"/>
          <w:numId w:val="1"/>
        </w:numPr>
      </w:pPr>
      <w:r>
        <w:t>Spannung wird zur Temperaturmessung genutzt</w:t>
      </w:r>
    </w:p>
    <w:p w:rsidR="009C2231" w:rsidRDefault="009C2231" w:rsidP="009C2231">
      <w:pPr>
        <w:pStyle w:val="Listenabsatz"/>
        <w:numPr>
          <w:ilvl w:val="1"/>
          <w:numId w:val="1"/>
        </w:numPr>
      </w:pPr>
      <w:r>
        <w:t>Laser:</w:t>
      </w:r>
    </w:p>
    <w:p w:rsidR="009C2231" w:rsidRDefault="009C2231" w:rsidP="009C2231">
      <w:pPr>
        <w:pStyle w:val="Listenabsatz"/>
        <w:numPr>
          <w:ilvl w:val="2"/>
          <w:numId w:val="1"/>
        </w:numPr>
      </w:pPr>
      <w:r>
        <w:t>Misst die Strahlungstemperatur welche reflektiert wird</w:t>
      </w:r>
      <w:r>
        <w:br/>
        <w:t>(ist von der Farbe der Oberfläche abhängig)</w:t>
      </w:r>
    </w:p>
    <w:p w:rsidR="009C2231" w:rsidRDefault="009C2231" w:rsidP="009C2231">
      <w:pPr>
        <w:pStyle w:val="Listenabsatz"/>
        <w:numPr>
          <w:ilvl w:val="1"/>
          <w:numId w:val="1"/>
        </w:numPr>
      </w:pPr>
      <w:r>
        <w:t>Flüssigkristalle</w:t>
      </w:r>
    </w:p>
    <w:p w:rsidR="00A70A7B" w:rsidRDefault="00A70A7B" w:rsidP="00A70A7B">
      <w:pPr>
        <w:pStyle w:val="berschrift2"/>
      </w:pPr>
      <w:r>
        <w:t>Definition Wärme</w:t>
      </w:r>
    </w:p>
    <w:p w:rsidR="00A70A7B" w:rsidRDefault="005C0F75" w:rsidP="00A70A7B">
      <w:r>
        <w:t>Wärme beschreibt die Bewegung von Molekülen (Luftmolekülen)</w:t>
      </w:r>
    </w:p>
    <w:p w:rsidR="005C0F75" w:rsidRPr="005C0F75" w:rsidRDefault="005C0F75" w:rsidP="005C0F75">
      <w:pPr>
        <w:pStyle w:val="Listenabsatz"/>
        <w:numPr>
          <w:ilvl w:val="0"/>
          <w:numId w:val="2"/>
        </w:numPr>
      </w:pPr>
      <w:r w:rsidRPr="005C0F75">
        <w:rPr>
          <w:b/>
        </w:rPr>
        <w:t>Hauptsatz</w:t>
      </w:r>
      <w:r>
        <w:rPr>
          <w:b/>
        </w:rPr>
        <w:t xml:space="preserve"> </w:t>
      </w:r>
      <w:r w:rsidRPr="005C0F75">
        <w:t>(Wärmezufuhr)</w:t>
      </w:r>
    </w:p>
    <w:p w:rsidR="005C0F75" w:rsidRDefault="005C0F75" w:rsidP="005C0F75">
      <w:pPr>
        <w:pStyle w:val="Listenabsatz"/>
      </w:pPr>
      <w:r>
        <w:t>Wärmezufuhr bewirkt einen Anstieg der inneren Energie und Arbeitsleistung</w:t>
      </w:r>
    </w:p>
    <w:p w:rsidR="005C0F75" w:rsidRDefault="005C0F75" w:rsidP="005C0F75">
      <w:pPr>
        <w:pStyle w:val="Listenabsatz"/>
        <w:numPr>
          <w:ilvl w:val="0"/>
          <w:numId w:val="2"/>
        </w:numPr>
      </w:pPr>
      <w:r>
        <w:rPr>
          <w:b/>
        </w:rPr>
        <w:t xml:space="preserve">Hauptsatz </w:t>
      </w:r>
      <w:r>
        <w:t>(Wärmeänderung)</w:t>
      </w:r>
    </w:p>
    <w:p w:rsidR="005C0F75" w:rsidRDefault="005C0F75" w:rsidP="005C0F75">
      <w:pPr>
        <w:pStyle w:val="Listenabsatz"/>
      </w:pPr>
      <w:r>
        <w:t>Wärme wechselt von selbst nie auf ein Medium höherer Temperatur</w:t>
      </w:r>
    </w:p>
    <w:p w:rsidR="008C5747" w:rsidRDefault="008C574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C0F75" w:rsidRDefault="008C5747" w:rsidP="008C5747">
      <w:pPr>
        <w:pStyle w:val="berschrift1"/>
      </w:pPr>
      <w:r>
        <w:lastRenderedPageBreak/>
        <w:t>Längenausdehnung bei Temperaturänderung</w:t>
      </w:r>
    </w:p>
    <w:p w:rsidR="008C5747" w:rsidRPr="008C5747" w:rsidRDefault="008C5747" w:rsidP="008C574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cstheme="minorHAnsi"/>
            </w:rPr>
            <m:t>Δ</m:t>
          </m:r>
          <m:r>
            <w:rPr>
              <w:rFonts w:ascii="Cambria Math" w:hAnsi="Cambria Math"/>
            </w:rPr>
            <m:t xml:space="preserve">l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* </m:t>
          </m:r>
          <m:r>
            <w:rPr>
              <w:rFonts w:ascii="Cambria Math" w:hAnsi="Cambria Math" w:cstheme="minorHAnsi"/>
            </w:rPr>
            <m:t>α</m:t>
          </m:r>
          <m:r>
            <w:rPr>
              <w:rFonts w:ascii="Cambria Math" w:hAnsi="Cambria Math"/>
            </w:rPr>
            <m:t xml:space="preserve"> * </m:t>
          </m:r>
          <m:r>
            <w:rPr>
              <w:rFonts w:ascii="Cambria Math" w:hAnsi="Cambria Math" w:cstheme="minorHAnsi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:rsidR="008C5747" w:rsidRDefault="008C5747" w:rsidP="008C5747">
      <w:pPr>
        <w:rPr>
          <w:rFonts w:cstheme="minorHAnsi"/>
        </w:rPr>
      </w:pPr>
      <w:r>
        <w:rPr>
          <w:rFonts w:cstheme="minorHAnsi"/>
        </w:rPr>
        <w:t>Δl</w:t>
      </w:r>
      <w:r>
        <w:rPr>
          <w:rFonts w:cstheme="minorHAnsi"/>
        </w:rPr>
        <w:tab/>
        <w:t>Längenänderung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m</w:t>
      </w:r>
      <w:r>
        <w:rPr>
          <w:rFonts w:cstheme="minorHAnsi"/>
        </w:rPr>
        <w:br/>
        <w:t>l</w:t>
      </w:r>
      <w:r w:rsidRPr="00E54710">
        <w:rPr>
          <w:rFonts w:cstheme="minorHAnsi"/>
          <w:vertAlign w:val="subscript"/>
        </w:rPr>
        <w:t>0</w:t>
      </w:r>
      <w:r>
        <w:rPr>
          <w:rFonts w:cstheme="minorHAnsi"/>
        </w:rPr>
        <w:tab/>
        <w:t>Ausgangslänge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m</w:t>
      </w:r>
      <w:r>
        <w:rPr>
          <w:rFonts w:cstheme="minorHAnsi"/>
        </w:rPr>
        <w:br/>
      </w:r>
      <w:r w:rsidRPr="008C5747">
        <w:rPr>
          <w:rFonts w:cstheme="minorHAnsi"/>
        </w:rPr>
        <w:t>α</w:t>
      </w:r>
      <w:r>
        <w:rPr>
          <w:rFonts w:cstheme="minorHAnsi"/>
        </w:rPr>
        <w:tab/>
        <w:t>Längenausdehnungskoeffizient</w:t>
      </w:r>
      <w:r>
        <w:rPr>
          <w:rFonts w:cstheme="minorHAnsi"/>
        </w:rPr>
        <w:tab/>
      </w:r>
      <w:r>
        <w:rPr>
          <w:rFonts w:cstheme="minorHAnsi"/>
        </w:rPr>
        <w:tab/>
        <w:t>1 / K</w:t>
      </w:r>
      <w:r>
        <w:rPr>
          <w:rFonts w:cstheme="minorHAnsi"/>
        </w:rPr>
        <w:br/>
        <w:t>ΔT</w:t>
      </w:r>
      <w:r>
        <w:rPr>
          <w:rFonts w:cstheme="minorHAnsi"/>
        </w:rPr>
        <w:tab/>
        <w:t>Temperaturänderung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K</w:t>
      </w:r>
    </w:p>
    <w:p w:rsidR="008C5747" w:rsidRDefault="00F735A0" w:rsidP="00F735A0">
      <w:pPr>
        <w:pStyle w:val="berschrift2"/>
        <w:rPr>
          <w:rFonts w:eastAsiaTheme="minorHAnsi"/>
        </w:rPr>
      </w:pPr>
      <w:r>
        <w:rPr>
          <w:rFonts w:eastAsiaTheme="minorHAnsi"/>
        </w:rPr>
        <w:t>Bsp.: Längenausdehnung – Stahlschiene</w:t>
      </w:r>
    </w:p>
    <w:p w:rsidR="00F735A0" w:rsidRDefault="00F735A0" w:rsidP="00F735A0">
      <w:pPr>
        <w:rPr>
          <w:rFonts w:cstheme="minorHAnsi"/>
        </w:rPr>
      </w:pPr>
      <w:r>
        <w:t>Berechne die Längenausdehnung einer 25m Stahlschiene (</w:t>
      </w:r>
      <w:r w:rsidRPr="008C5747">
        <w:rPr>
          <w:rFonts w:cstheme="minorHAnsi"/>
        </w:rPr>
        <w:t>α</w:t>
      </w:r>
      <w:r>
        <w:rPr>
          <w:rFonts w:cstheme="minorHAnsi"/>
        </w:rPr>
        <w:t xml:space="preserve"> = 12 * 10</w:t>
      </w:r>
      <w:r w:rsidRPr="00F735A0">
        <w:rPr>
          <w:rFonts w:cstheme="minorHAnsi"/>
          <w:vertAlign w:val="superscript"/>
        </w:rPr>
        <w:t>-6</w:t>
      </w:r>
      <w:r>
        <w:rPr>
          <w:rFonts w:cstheme="minorHAnsi"/>
        </w:rPr>
        <w:t xml:space="preserve"> 1/K) im Laufe des Jahres bei </w:t>
      </w:r>
      <w:r w:rsidRPr="00F735A0">
        <w:rPr>
          <w:rFonts w:cstheme="minorHAnsi"/>
        </w:rPr>
        <w:t>ΔT</w:t>
      </w:r>
      <w:r>
        <w:rPr>
          <w:rFonts w:cstheme="minorHAnsi"/>
        </w:rPr>
        <w:t xml:space="preserve"> = -15° zu 50°</w:t>
      </w:r>
    </w:p>
    <w:p w:rsidR="00F735A0" w:rsidRPr="00E54710" w:rsidRDefault="00E54710" w:rsidP="00CC495B">
      <w:pPr>
        <w:pStyle w:val="Listenabsatz"/>
        <w:numPr>
          <w:ilvl w:val="0"/>
          <w:numId w:val="3"/>
        </w:numPr>
        <w:spacing w:line="360" w:lineRule="auto"/>
      </w:pPr>
      <w:r w:rsidRPr="00E54710">
        <w:rPr>
          <w:rFonts w:cstheme="minorHAnsi"/>
        </w:rPr>
        <w:t>Die Ursprungslänge entspricht 25m, daher l</w:t>
      </w:r>
      <w:r w:rsidRPr="00E54710">
        <w:rPr>
          <w:rFonts w:cstheme="minorHAnsi"/>
          <w:vertAlign w:val="subscript"/>
        </w:rPr>
        <w:t>0</w:t>
      </w:r>
      <w:r w:rsidRPr="00E54710">
        <w:rPr>
          <w:rFonts w:cstheme="minorHAnsi"/>
        </w:rPr>
        <w:t xml:space="preserve"> = 25m</w:t>
      </w:r>
    </w:p>
    <w:p w:rsidR="00E54710" w:rsidRPr="00E54710" w:rsidRDefault="00E54710" w:rsidP="00CC495B">
      <w:pPr>
        <w:pStyle w:val="Listenabsatz"/>
        <w:numPr>
          <w:ilvl w:val="0"/>
          <w:numId w:val="3"/>
        </w:numPr>
        <w:spacing w:line="360" w:lineRule="auto"/>
      </w:pPr>
      <w:r>
        <w:rPr>
          <w:rFonts w:cstheme="minorHAnsi"/>
        </w:rPr>
        <w:t xml:space="preserve">-15° zu 50° entspricht einem Temperaturunterschied von </w:t>
      </w:r>
      <w:r w:rsidRPr="00F735A0">
        <w:rPr>
          <w:rFonts w:cstheme="minorHAnsi"/>
        </w:rPr>
        <w:t>ΔT</w:t>
      </w:r>
      <w:r>
        <w:rPr>
          <w:rFonts w:cstheme="minorHAnsi"/>
        </w:rPr>
        <w:t xml:space="preserve"> = 65K</w:t>
      </w:r>
    </w:p>
    <w:p w:rsidR="00E54710" w:rsidRPr="00CC495B" w:rsidRDefault="00CC495B" w:rsidP="00CC495B">
      <w:pPr>
        <w:pStyle w:val="Listenabsatz"/>
        <w:numPr>
          <w:ilvl w:val="0"/>
          <w:numId w:val="3"/>
        </w:numPr>
        <w:spacing w:line="360" w:lineRule="auto"/>
      </w:pPr>
      <w:r>
        <w:rPr>
          <w:rFonts w:cstheme="minorHAnsi"/>
        </w:rPr>
        <w:t>Einfaches Einsetzen in die Formel Längenausdehnungsformel:</w:t>
      </w:r>
    </w:p>
    <w:p w:rsidR="00CC495B" w:rsidRPr="00CC495B" w:rsidRDefault="00CC495B" w:rsidP="00CC495B">
      <w:pPr>
        <w:pStyle w:val="Listenabsatz"/>
        <w:spacing w:line="360" w:lineRule="auto"/>
        <w:rPr>
          <w:rFonts w:eastAsiaTheme="minorEastAsia"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Δ</m:t>
          </m:r>
          <m:r>
            <m:rPr>
              <m:sty m:val="p"/>
            </m:rPr>
            <w:rPr>
              <w:rFonts w:ascii="Cambria Math" w:hAnsi="Cambria Math" w:cstheme="minorHAnsi"/>
              <w:lang w:val="en-GB"/>
            </w:rPr>
            <m:t>l</m:t>
          </m:r>
          <m:r>
            <w:rPr>
              <w:rFonts w:ascii="Cambria Math" w:eastAsiaTheme="minorEastAsia" w:hAnsi="Cambria Math"/>
              <w:lang w:val="en-GB"/>
            </w:rPr>
            <m:t>=25*12*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-6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*65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</w:rPr>
            <m:t>Δ</m:t>
          </m:r>
          <m:r>
            <m:rPr>
              <m:sty m:val="p"/>
            </m:rPr>
            <w:rPr>
              <w:rFonts w:ascii="Cambria Math" w:hAnsi="Cambria Math" w:cstheme="minorHAnsi"/>
              <w:lang w:val="en-GB"/>
            </w:rPr>
            <m:t>l</m:t>
          </m:r>
          <m:r>
            <m:rPr>
              <m:sty m:val="p"/>
            </m:rPr>
            <w:rPr>
              <w:rFonts w:ascii="Cambria Math" w:cstheme="minorHAnsi"/>
              <w:lang w:val="en-GB"/>
            </w:rPr>
            <m:t>= 0.0195m</m:t>
          </m:r>
        </m:oMath>
      </m:oMathPara>
    </w:p>
    <w:p w:rsidR="00CC495B" w:rsidRDefault="00CC495B" w:rsidP="00CC495B">
      <w:pPr>
        <w:pStyle w:val="Listenabsatz"/>
        <w:numPr>
          <w:ilvl w:val="0"/>
          <w:numId w:val="3"/>
        </w:numPr>
        <w:spacing w:line="360" w:lineRule="auto"/>
        <w:rPr>
          <w:rFonts w:eastAsiaTheme="minorEastAsia"/>
        </w:rPr>
      </w:pPr>
      <w:r w:rsidRPr="00CC495B">
        <w:rPr>
          <w:rFonts w:eastAsiaTheme="minorEastAsia"/>
        </w:rPr>
        <w:t>Die Längen</w:t>
      </w:r>
      <w:r>
        <w:rPr>
          <w:rFonts w:eastAsiaTheme="minorEastAsia"/>
        </w:rPr>
        <w:t>a</w:t>
      </w:r>
      <w:r w:rsidRPr="00CC495B">
        <w:rPr>
          <w:rFonts w:eastAsiaTheme="minorEastAsia"/>
        </w:rPr>
        <w:t>usdehnung entspricht also</w:t>
      </w:r>
      <w:r>
        <w:rPr>
          <w:rFonts w:eastAsiaTheme="minorEastAsia"/>
        </w:rPr>
        <w:t xml:space="preserve"> 19.5cm</w:t>
      </w:r>
    </w:p>
    <w:p w:rsidR="00D37042" w:rsidRDefault="00D37042" w:rsidP="00D37042">
      <w:pPr>
        <w:pStyle w:val="berschrift2"/>
        <w:rPr>
          <w:rFonts w:eastAsiaTheme="minorEastAsia"/>
        </w:rPr>
      </w:pPr>
      <w:r>
        <w:rPr>
          <w:rFonts w:eastAsiaTheme="minorEastAsia"/>
        </w:rPr>
        <w:t>Bsp.: Längenausdehnung – Eisenring</w:t>
      </w:r>
    </w:p>
    <w:p w:rsidR="00D37042" w:rsidRDefault="00BC4A47" w:rsidP="00D37042">
      <w:pPr>
        <w:rPr>
          <w:rFonts w:cstheme="minorHAnsi"/>
        </w:rPr>
      </w:pPr>
      <w:r>
        <w:t>Ein Eisenring (</w:t>
      </w:r>
      <w:r w:rsidRPr="008C5747">
        <w:rPr>
          <w:rFonts w:cstheme="minorHAnsi"/>
        </w:rPr>
        <w:t>α</w:t>
      </w:r>
      <w:r>
        <w:rPr>
          <w:rFonts w:cstheme="minorHAnsi"/>
        </w:rPr>
        <w:t xml:space="preserve"> = 12 * 10</w:t>
      </w:r>
      <w:r w:rsidRPr="00BC4A47">
        <w:rPr>
          <w:rFonts w:cstheme="minorHAnsi"/>
          <w:vertAlign w:val="superscript"/>
        </w:rPr>
        <w:t>-6</w:t>
      </w:r>
      <w:r>
        <w:rPr>
          <w:rFonts w:cstheme="minorHAnsi"/>
        </w:rPr>
        <w:t xml:space="preserve"> 1/K) hat bei 20° einen inneren Durchmesser von 70mm. Er soll auf eine Welle von Durchmesser 70.18mm heiß aufgezogen werden, wobei ein Spiel von .05mm bleiben soll. Auf welche Temperatur muss man erhitzen?</w:t>
      </w:r>
    </w:p>
    <w:p w:rsidR="00BC4A47" w:rsidRDefault="00BC4A47" w:rsidP="00BC4A47">
      <w:pPr>
        <w:pStyle w:val="Listenabsatz"/>
        <w:numPr>
          <w:ilvl w:val="0"/>
          <w:numId w:val="4"/>
        </w:numPr>
        <w:spacing w:line="360" w:lineRule="auto"/>
      </w:pPr>
      <w:r>
        <w:t>Der Umfang des Rings entspricht seiner „Länge“, wodurch man die Längenausdehnungsformel anwenden kann.</w:t>
      </w:r>
    </w:p>
    <w:p w:rsidR="00101256" w:rsidRPr="00101256" w:rsidRDefault="00BC4A47" w:rsidP="00101256">
      <w:pPr>
        <w:pStyle w:val="Listenabsatz"/>
        <w:numPr>
          <w:ilvl w:val="0"/>
          <w:numId w:val="4"/>
        </w:numPr>
        <w:spacing w:line="360" w:lineRule="auto"/>
      </w:pPr>
      <w:r>
        <w:rPr>
          <w:rFonts w:cstheme="minorHAnsi"/>
        </w:rPr>
        <w:t>U0 = 70 * π</w:t>
      </w:r>
      <w:r w:rsidR="00101256">
        <w:rPr>
          <w:rFonts w:cstheme="minorHAnsi"/>
        </w:rPr>
        <w:tab/>
      </w:r>
      <w:r w:rsidR="00101256">
        <w:rPr>
          <w:rFonts w:cstheme="minorHAnsi"/>
        </w:rPr>
        <w:tab/>
        <w:t>= 220.63mm</w:t>
      </w:r>
      <w:r>
        <w:br/>
        <w:t xml:space="preserve">U1 = 70.18 + 0.05 * </w:t>
      </w:r>
      <w:r w:rsidRPr="00BC4A47">
        <w:rPr>
          <w:rFonts w:cstheme="minorHAnsi"/>
        </w:rPr>
        <w:t>π</w:t>
      </w:r>
      <w:r w:rsidR="00101256">
        <w:rPr>
          <w:rFonts w:cstheme="minorHAnsi"/>
        </w:rPr>
        <w:tab/>
        <w:t>= 219.91mm</w:t>
      </w:r>
      <w:r>
        <w:rPr>
          <w:rFonts w:cstheme="minorHAnsi"/>
        </w:rPr>
        <w:br/>
        <w:t xml:space="preserve">Δl = </w:t>
      </w:r>
      <w:r w:rsidR="00101256">
        <w:rPr>
          <w:rFonts w:cstheme="minorHAnsi"/>
        </w:rPr>
        <w:t>U1 - U0</w:t>
      </w:r>
      <w:r w:rsidR="00101256">
        <w:rPr>
          <w:rFonts w:cstheme="minorHAnsi"/>
        </w:rPr>
        <w:tab/>
      </w:r>
      <w:r w:rsidR="00101256">
        <w:rPr>
          <w:rFonts w:cstheme="minorHAnsi"/>
        </w:rPr>
        <w:tab/>
        <w:t>= 0.72mm</w:t>
      </w:r>
    </w:p>
    <w:p w:rsidR="00352479" w:rsidRPr="00352479" w:rsidRDefault="00101256" w:rsidP="00352479">
      <w:pPr>
        <w:pStyle w:val="Listenabsatz"/>
        <w:numPr>
          <w:ilvl w:val="0"/>
          <w:numId w:val="4"/>
        </w:numPr>
        <w:spacing w:line="360" w:lineRule="auto"/>
      </w:pPr>
      <w:r>
        <w:rPr>
          <w:rFonts w:cstheme="minorHAnsi"/>
        </w:rPr>
        <w:t>Damit kann man einsetzen und erhält:</w:t>
      </w:r>
      <w:r>
        <w:rPr>
          <w:rFonts w:cstheme="minorHAnsi"/>
        </w:rPr>
        <w:br/>
      </w:r>
      <m:oMathPara>
        <m:oMath>
          <m:r>
            <w:rPr>
              <w:rFonts w:ascii="Cambria Math" w:hAnsi="Cambria Math"/>
            </w:rPr>
            <m:t>0.72=220.63*12*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*ΔT</m:t>
          </m:r>
        </m:oMath>
      </m:oMathPara>
    </w:p>
    <w:p w:rsidR="009F0A2F" w:rsidRPr="009F0A2F" w:rsidRDefault="00352479" w:rsidP="009F0A2F">
      <w:pPr>
        <w:pStyle w:val="Listenabsatz"/>
        <w:spacing w:line="36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Entspricht umgeformt:</w:t>
      </w:r>
      <w:r>
        <w:rPr>
          <w:rFonts w:eastAsiaTheme="minorEastAsia" w:cstheme="minorHAnsi"/>
        </w:rPr>
        <w:br/>
      </w:r>
      <m:oMathPara>
        <m:oMath>
          <m:r>
            <w:rPr>
              <w:rFonts w:ascii="Cambria Math" w:hAnsi="Cambria Math"/>
            </w:rPr>
            <m:t>ΔT=272.84K</m:t>
          </m:r>
        </m:oMath>
      </m:oMathPara>
    </w:p>
    <w:p w:rsidR="00870CEF" w:rsidRDefault="00870CEF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eastAsiaTheme="minorEastAsia"/>
        </w:rPr>
        <w:br w:type="page"/>
      </w:r>
    </w:p>
    <w:p w:rsidR="009F0A2F" w:rsidRDefault="002F03FB" w:rsidP="002F03FB">
      <w:pPr>
        <w:pStyle w:val="berschrift1"/>
        <w:rPr>
          <w:rFonts w:eastAsiaTheme="minorEastAsia"/>
        </w:rPr>
      </w:pPr>
      <w:r>
        <w:rPr>
          <w:rFonts w:eastAsiaTheme="minorEastAsia"/>
        </w:rPr>
        <w:lastRenderedPageBreak/>
        <w:t>Volumenausdehnung</w:t>
      </w:r>
    </w:p>
    <w:p w:rsidR="002F03FB" w:rsidRPr="002F03FB" w:rsidRDefault="002F03FB" w:rsidP="002F03F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ΔV=3*</m:t>
          </m:r>
          <m:r>
            <w:rPr>
              <w:rFonts w:ascii="Cambria Math" w:eastAsiaTheme="minorEastAsia" w:hAnsi="Cambria Math"/>
            </w:rPr>
            <m:t xml:space="preserve"> α* </m:t>
          </m:r>
          <m:r>
            <w:rPr>
              <w:rFonts w:ascii="Cambria Math" w:hAnsi="Cambria Math"/>
            </w:rPr>
            <m:t>ΔT*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2F03FB" w:rsidRDefault="002F03FB" w:rsidP="002F03FB">
      <w:pPr>
        <w:pStyle w:val="berschrift2"/>
      </w:pPr>
      <w:r>
        <w:t>Bsp.: Volumenausdehnung – Dichte Gussstahl</w:t>
      </w:r>
    </w:p>
    <w:p w:rsidR="00884432" w:rsidRPr="00884432" w:rsidRDefault="00A81800" w:rsidP="00884432">
      <w:r>
        <w:t>Wie groß ist die Dichte von Gussstahl (</w:t>
      </w:r>
      <w:r w:rsidRPr="00A81800">
        <w:t>α</w:t>
      </w:r>
      <w:r>
        <w:t xml:space="preserve"> = 11*10</w:t>
      </w:r>
      <w:r>
        <w:rPr>
          <w:vertAlign w:val="superscript"/>
        </w:rPr>
        <w:t>-6</w:t>
      </w:r>
      <w:r>
        <w:t xml:space="preserve"> 1/K) bei 20° Celsius, wenn sie bei 1200° eine Dichte von 7.3 kg / dm</w:t>
      </w:r>
      <w:r>
        <w:rPr>
          <w:vertAlign w:val="superscript"/>
        </w:rPr>
        <w:t xml:space="preserve">3 </w:t>
      </w:r>
      <w:r w:rsidR="00884432">
        <w:t>aufweist?</w:t>
      </w:r>
    </w:p>
    <w:p w:rsidR="00884432" w:rsidRPr="00884432" w:rsidRDefault="00884432" w:rsidP="00FA7F00">
      <w:pPr>
        <w:pStyle w:val="Listenabsatz"/>
        <w:numPr>
          <w:ilvl w:val="0"/>
          <w:numId w:val="6"/>
        </w:numPr>
        <w:spacing w:line="360" w:lineRule="auto"/>
        <w:rPr>
          <w:vertAlign w:val="superscript"/>
        </w:rPr>
      </w:pPr>
      <w:r>
        <w:t xml:space="preserve">Die Dichte wird durch Masse / Volumen angegeben. </w:t>
      </w:r>
      <w:r>
        <w:br/>
        <w:t xml:space="preserve">Die Masse bleibt konstant aber das Volumen dehnt sich aus. </w:t>
      </w:r>
      <w:r>
        <w:br/>
        <w:t>Für die Anwendung der Formel bedeutet das:</w:t>
      </w:r>
    </w:p>
    <w:p w:rsidR="00884432" w:rsidRPr="0016631F" w:rsidRDefault="00B775F3" w:rsidP="00884432">
      <w:pPr>
        <w:pStyle w:val="Listenabsatz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Δδ=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*3*a*ΔT</m:t>
          </m:r>
        </m:oMath>
      </m:oMathPara>
    </w:p>
    <w:p w:rsidR="00165998" w:rsidRPr="008513D0" w:rsidRDefault="00165998" w:rsidP="00165998">
      <w:pPr>
        <w:pStyle w:val="Listenabsatz"/>
        <w:numPr>
          <w:ilvl w:val="0"/>
          <w:numId w:val="6"/>
        </w:numPr>
        <w:spacing w:line="360" w:lineRule="auto"/>
        <w:rPr>
          <w:rFonts w:eastAsiaTheme="minorEastAsia"/>
        </w:rPr>
      </w:pPr>
      <w:r>
        <w:t>20* zu 1200° entspricht ΔT = 1080K</w:t>
      </w:r>
      <w:r>
        <w:br/>
        <w:t>M / V entspricht Δ</w:t>
      </w:r>
      <w:r>
        <w:rPr>
          <w:rFonts w:cstheme="minorHAnsi"/>
        </w:rPr>
        <w:t>δ</w:t>
      </w:r>
      <w:r>
        <w:t xml:space="preserve"> womit eingesetzt werden kann:</w:t>
      </w:r>
      <w:r>
        <w:br/>
      </w:r>
      <m:oMathPara>
        <m:oMath>
          <m:r>
            <w:rPr>
              <w:rFonts w:ascii="Cambria Math" w:hAnsi="Cambria Math"/>
            </w:rPr>
            <m:t>Δδ=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*3*a*ΔT </m:t>
          </m:r>
        </m:oMath>
      </m:oMathPara>
    </w:p>
    <w:p w:rsidR="004F40C3" w:rsidRPr="007E41A7" w:rsidRDefault="008513D0" w:rsidP="007E41A7">
      <w:pPr>
        <w:pStyle w:val="Listenabsatz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Δδ=7.33*11*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*1080</m:t>
          </m:r>
        </m:oMath>
      </m:oMathPara>
    </w:p>
    <w:p w:rsidR="007E41A7" w:rsidRPr="00425205" w:rsidRDefault="007E41A7" w:rsidP="007E41A7">
      <w:pPr>
        <w:pStyle w:val="Listenabsatz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Δδ= 0.26 kg/d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0603CE" w:rsidRPr="000603CE" w:rsidRDefault="00B775F3" w:rsidP="000603CE">
      <w:pPr>
        <w:pStyle w:val="Listenabsatz"/>
        <w:numPr>
          <w:ilvl w:val="0"/>
          <w:numId w:val="6"/>
        </w:numPr>
        <w:spacing w:line="360" w:lineRule="auto"/>
        <w:rPr>
          <w:rFonts w:eastAsiaTheme="minorEastAsia"/>
        </w:rPr>
      </w:pPr>
      <w:r>
        <w:rPr>
          <w:rFonts w:cstheme="minorHAnsi"/>
        </w:rPr>
        <w:t>δ</w:t>
      </w:r>
      <w:r w:rsidR="00F61F91">
        <w:rPr>
          <w:rFonts w:cstheme="minorHAnsi"/>
        </w:rPr>
        <w:t xml:space="preserve"> entspricht logischerweise </w:t>
      </w:r>
      <w:r>
        <w:rPr>
          <w:rFonts w:cstheme="minorHAnsi"/>
        </w:rPr>
        <w:t>δ</w:t>
      </w:r>
      <w:r w:rsidR="000603CE" w:rsidRPr="000603CE"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 + </w:t>
      </w:r>
      <w:r w:rsidR="00F61F91">
        <w:t>Δ</w:t>
      </w:r>
      <w:r w:rsidR="00F61F91">
        <w:rPr>
          <w:rFonts w:cstheme="minorHAnsi"/>
        </w:rPr>
        <w:t>δ</w:t>
      </w:r>
      <w:r w:rsidR="000603CE">
        <w:rPr>
          <w:rFonts w:cstheme="minorHAnsi"/>
        </w:rPr>
        <w:t xml:space="preserve"> woraus folgt:</w:t>
      </w:r>
      <w:r w:rsidR="000603CE">
        <w:rPr>
          <w:rFonts w:cstheme="minorHAnsi"/>
        </w:rPr>
        <w:br/>
      </w:r>
      <m:oMathPara>
        <m:oMath>
          <m:r>
            <w:rPr>
              <w:rFonts w:ascii="Cambria Math" w:eastAsiaTheme="minorEastAsia" w:hAnsi="Cambria Math"/>
            </w:rPr>
            <m:t>δ= 7.3+0.26=7.56 kg/d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0603CE" w:rsidRDefault="00715E49" w:rsidP="00715E49">
      <w:pPr>
        <w:pStyle w:val="berschrift1"/>
        <w:rPr>
          <w:rFonts w:eastAsiaTheme="minorEastAsia"/>
        </w:rPr>
      </w:pPr>
      <w:r>
        <w:rPr>
          <w:rFonts w:eastAsiaTheme="minorEastAsia"/>
        </w:rPr>
        <w:t>Das ideale Gas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01170" w:rsidTr="00550798">
        <w:tc>
          <w:tcPr>
            <w:tcW w:w="4531" w:type="dxa"/>
          </w:tcPr>
          <w:p w:rsidR="00601170" w:rsidRPr="00550798" w:rsidRDefault="00601170" w:rsidP="00601170">
            <w:pPr>
              <w:rPr>
                <w:b/>
              </w:rPr>
            </w:pPr>
            <w:r w:rsidRPr="00550798">
              <w:rPr>
                <w:b/>
              </w:rPr>
              <w:t>Ideales Gas</w:t>
            </w:r>
          </w:p>
        </w:tc>
        <w:tc>
          <w:tcPr>
            <w:tcW w:w="4531" w:type="dxa"/>
          </w:tcPr>
          <w:p w:rsidR="00601170" w:rsidRPr="00550798" w:rsidRDefault="00601170" w:rsidP="00601170">
            <w:pPr>
              <w:rPr>
                <w:b/>
              </w:rPr>
            </w:pPr>
            <w:r w:rsidRPr="00550798">
              <w:rPr>
                <w:b/>
              </w:rPr>
              <w:t>Reales Gas</w:t>
            </w:r>
          </w:p>
        </w:tc>
      </w:tr>
      <w:tr w:rsidR="00601170" w:rsidTr="00550798">
        <w:tc>
          <w:tcPr>
            <w:tcW w:w="4531" w:type="dxa"/>
          </w:tcPr>
          <w:p w:rsidR="00601170" w:rsidRDefault="00601170" w:rsidP="00601170">
            <w:r>
              <w:t>Besteht aus punktförmigen Elementen</w:t>
            </w:r>
          </w:p>
        </w:tc>
        <w:tc>
          <w:tcPr>
            <w:tcW w:w="4531" w:type="dxa"/>
          </w:tcPr>
          <w:p w:rsidR="00601170" w:rsidRDefault="00601170" w:rsidP="00601170">
            <w:r>
              <w:t>Besteht aus ausgedehnten Molekülen</w:t>
            </w:r>
          </w:p>
        </w:tc>
      </w:tr>
      <w:tr w:rsidR="00601170" w:rsidTr="00550798">
        <w:tc>
          <w:tcPr>
            <w:tcW w:w="4531" w:type="dxa"/>
          </w:tcPr>
          <w:p w:rsidR="00601170" w:rsidRDefault="00601170" w:rsidP="00601170">
            <w:r>
              <w:t>Keine Elementarkräfte zwischen den Molekülen</w:t>
            </w:r>
          </w:p>
        </w:tc>
        <w:tc>
          <w:tcPr>
            <w:tcW w:w="4531" w:type="dxa"/>
          </w:tcPr>
          <w:p w:rsidR="00601170" w:rsidRDefault="00601170" w:rsidP="00601170">
            <w:r>
              <w:t>Anziehungs- / Abstoßungskräfte sind wirksam</w:t>
            </w:r>
          </w:p>
        </w:tc>
      </w:tr>
    </w:tbl>
    <w:p w:rsidR="00601170" w:rsidRDefault="00601170" w:rsidP="00601170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635B8" w:rsidTr="005635B8">
        <w:tc>
          <w:tcPr>
            <w:tcW w:w="3020" w:type="dxa"/>
          </w:tcPr>
          <w:p w:rsidR="005635B8" w:rsidRPr="005635B8" w:rsidRDefault="005635B8" w:rsidP="00601170">
            <w:pPr>
              <w:rPr>
                <w:b/>
              </w:rPr>
            </w:pPr>
            <w:r>
              <w:rPr>
                <w:b/>
              </w:rPr>
              <w:t>Isotherm</w:t>
            </w:r>
          </w:p>
        </w:tc>
        <w:tc>
          <w:tcPr>
            <w:tcW w:w="3021" w:type="dxa"/>
          </w:tcPr>
          <w:p w:rsidR="005635B8" w:rsidRDefault="005635B8" w:rsidP="00601170">
            <w:r w:rsidRPr="005635B8">
              <w:rPr>
                <w:b/>
              </w:rPr>
              <w:t>Isobar</w:t>
            </w:r>
          </w:p>
        </w:tc>
        <w:tc>
          <w:tcPr>
            <w:tcW w:w="3021" w:type="dxa"/>
          </w:tcPr>
          <w:p w:rsidR="005635B8" w:rsidRDefault="005635B8" w:rsidP="00601170">
            <w:r w:rsidRPr="005635B8">
              <w:rPr>
                <w:b/>
              </w:rPr>
              <w:t>Isochor</w:t>
            </w:r>
          </w:p>
        </w:tc>
      </w:tr>
      <w:tr w:rsidR="005635B8" w:rsidTr="005635B8">
        <w:tc>
          <w:tcPr>
            <w:tcW w:w="3020" w:type="dxa"/>
          </w:tcPr>
          <w:p w:rsidR="005635B8" w:rsidRDefault="005635B8" w:rsidP="00601170">
            <w:r>
              <w:t>Gleiche Temperatur</w:t>
            </w:r>
          </w:p>
        </w:tc>
        <w:tc>
          <w:tcPr>
            <w:tcW w:w="3021" w:type="dxa"/>
          </w:tcPr>
          <w:p w:rsidR="005635B8" w:rsidRDefault="005635B8" w:rsidP="00601170">
            <w:r>
              <w:t>Gleicher Druck</w:t>
            </w:r>
          </w:p>
        </w:tc>
        <w:tc>
          <w:tcPr>
            <w:tcW w:w="3021" w:type="dxa"/>
          </w:tcPr>
          <w:p w:rsidR="005635B8" w:rsidRDefault="005635B8" w:rsidP="00601170">
            <w:r>
              <w:t>Gleiches Volumen</w:t>
            </w:r>
          </w:p>
        </w:tc>
      </w:tr>
    </w:tbl>
    <w:p w:rsidR="005635B8" w:rsidRDefault="005635B8" w:rsidP="00601170"/>
    <w:p w:rsidR="00EB1FA5" w:rsidRDefault="00EB1FA5" w:rsidP="00601170">
      <w:r>
        <w:rPr>
          <w:noProof/>
          <w:lang w:eastAsia="de-A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371273" cy="2781300"/>
            <wp:effectExtent l="0" t="0" r="635" b="0"/>
            <wp:wrapSquare wrapText="bothSides"/>
            <wp:docPr id="2" name="Grafik 2" descr="https://lp.uni-goettingen.de/get/image/5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p.uni-goettingen.de/get/image/59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73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50798" w:rsidRDefault="00CA3D49" w:rsidP="00601170">
      <w:r>
        <w:t>p</w:t>
      </w:r>
      <w:r>
        <w:tab/>
        <w:t>... Druck</w:t>
      </w:r>
    </w:p>
    <w:p w:rsidR="00D65A1F" w:rsidRDefault="00CA3D49" w:rsidP="00601170">
      <w:r>
        <w:t>V</w:t>
      </w:r>
      <w:r>
        <w:tab/>
        <w:t>… Volumen</w:t>
      </w:r>
    </w:p>
    <w:p w:rsidR="00D65A1F" w:rsidRDefault="00D65A1F" w:rsidP="00D65A1F">
      <w:r>
        <w:br w:type="page"/>
      </w:r>
    </w:p>
    <w:p w:rsidR="00CA3D49" w:rsidRDefault="00B35E22" w:rsidP="00B35E22">
      <w:pPr>
        <w:pStyle w:val="berschrift2"/>
      </w:pPr>
      <w:r>
        <w:lastRenderedPageBreak/>
        <w:t>Zustandsgleichung des idealen Gases</w:t>
      </w:r>
    </w:p>
    <w:p w:rsidR="00B35E22" w:rsidRPr="00826374" w:rsidRDefault="00826374" w:rsidP="00B35E2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P*v=R*T</m:t>
          </m:r>
        </m:oMath>
      </m:oMathPara>
    </w:p>
    <w:p w:rsidR="00791DC9" w:rsidRDefault="00826374" w:rsidP="00B35E22">
      <w:pPr>
        <w:rPr>
          <w:rFonts w:eastAsiaTheme="minorEastAsia"/>
        </w:rPr>
      </w:pPr>
      <w:r>
        <w:rPr>
          <w:rFonts w:eastAsiaTheme="minorEastAsia"/>
        </w:rPr>
        <w:t>P</w:t>
      </w:r>
      <w:r>
        <w:rPr>
          <w:rFonts w:eastAsiaTheme="minorEastAsia"/>
        </w:rPr>
        <w:tab/>
        <w:t>… Druck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bar</w:t>
      </w:r>
      <w:r>
        <w:rPr>
          <w:rFonts w:eastAsiaTheme="minorEastAsia"/>
        </w:rPr>
        <w:br/>
        <w:t>v</w:t>
      </w:r>
      <w:r>
        <w:rPr>
          <w:rFonts w:eastAsiaTheme="minorEastAsia"/>
        </w:rPr>
        <w:tab/>
        <w:t>…</w:t>
      </w:r>
      <w:r w:rsidR="008E34FC">
        <w:rPr>
          <w:rFonts w:eastAsiaTheme="minorEastAsia"/>
        </w:rPr>
        <w:t xml:space="preserve"> S</w:t>
      </w:r>
      <w:r>
        <w:rPr>
          <w:rFonts w:eastAsiaTheme="minorEastAsia"/>
        </w:rPr>
        <w:t>pezifisches Volumen</w:t>
      </w:r>
      <w:r>
        <w:rPr>
          <w:rFonts w:eastAsiaTheme="minorEastAsia"/>
        </w:rPr>
        <w:tab/>
      </w:r>
      <w:r w:rsidR="00791DC9">
        <w:rPr>
          <w:rFonts w:eastAsiaTheme="minorEastAsia"/>
        </w:rPr>
        <w:t>m</w:t>
      </w:r>
      <w:r w:rsidR="00791DC9" w:rsidRPr="00791DC9">
        <w:rPr>
          <w:rFonts w:eastAsiaTheme="minorEastAsia"/>
          <w:vertAlign w:val="superscript"/>
        </w:rPr>
        <w:t>3</w:t>
      </w:r>
      <w:r w:rsidR="00791DC9">
        <w:rPr>
          <w:rFonts w:eastAsiaTheme="minorEastAsia"/>
        </w:rPr>
        <w:br/>
        <w:t>R</w:t>
      </w:r>
      <w:r w:rsidR="00791DC9">
        <w:rPr>
          <w:rFonts w:eastAsiaTheme="minorEastAsia"/>
        </w:rPr>
        <w:tab/>
        <w:t xml:space="preserve">… </w:t>
      </w:r>
      <w:r w:rsidR="008E34FC">
        <w:rPr>
          <w:rFonts w:eastAsiaTheme="minorEastAsia"/>
        </w:rPr>
        <w:t>A</w:t>
      </w:r>
      <w:r w:rsidR="00791DC9">
        <w:rPr>
          <w:rFonts w:eastAsiaTheme="minorEastAsia"/>
        </w:rPr>
        <w:t>llgemeine Gaskonstante</w:t>
      </w:r>
      <w:r w:rsidR="00791DC9">
        <w:rPr>
          <w:rFonts w:eastAsiaTheme="minorEastAsia"/>
        </w:rPr>
        <w:tab/>
        <w:t>J / (kmol * K)</w:t>
      </w:r>
      <w:r w:rsidR="00A629A1">
        <w:rPr>
          <w:rFonts w:eastAsiaTheme="minorEastAsia"/>
        </w:rPr>
        <w:tab/>
      </w:r>
      <w:r w:rsidR="00A629A1">
        <w:rPr>
          <w:rFonts w:eastAsiaTheme="minorEastAsia"/>
        </w:rPr>
        <w:br/>
        <w:t xml:space="preserve"> </w:t>
      </w:r>
      <w:r w:rsidR="00A629A1">
        <w:rPr>
          <w:rFonts w:eastAsiaTheme="minorEastAsia"/>
        </w:rPr>
        <w:tab/>
      </w:r>
      <w:r w:rsidR="00A629A1">
        <w:rPr>
          <w:rFonts w:eastAsiaTheme="minorEastAsia"/>
        </w:rPr>
        <w:tab/>
      </w:r>
      <w:r w:rsidR="00A629A1">
        <w:rPr>
          <w:rFonts w:eastAsiaTheme="minorEastAsia"/>
        </w:rPr>
        <w:tab/>
      </w:r>
      <w:r w:rsidR="00A629A1">
        <w:rPr>
          <w:rFonts w:eastAsiaTheme="minorEastAsia"/>
        </w:rPr>
        <w:tab/>
      </w:r>
      <w:r w:rsidR="00A629A1">
        <w:rPr>
          <w:rFonts w:eastAsiaTheme="minorEastAsia"/>
        </w:rPr>
        <w:tab/>
        <w:t>=&gt; Benötigte Energie um 1 kmol um 1 Kelvin zu erwärmen</w:t>
      </w:r>
      <w:r w:rsidR="00791DC9">
        <w:rPr>
          <w:rFonts w:eastAsiaTheme="minorEastAsia"/>
        </w:rPr>
        <w:br/>
        <w:t>T</w:t>
      </w:r>
      <w:r w:rsidR="00791DC9">
        <w:rPr>
          <w:rFonts w:eastAsiaTheme="minorEastAsia"/>
        </w:rPr>
        <w:tab/>
        <w:t>… Temperatur</w:t>
      </w:r>
      <w:r w:rsidR="00791DC9">
        <w:rPr>
          <w:rFonts w:eastAsiaTheme="minorEastAsia"/>
        </w:rPr>
        <w:tab/>
      </w:r>
      <w:r w:rsidR="00791DC9">
        <w:rPr>
          <w:rFonts w:eastAsiaTheme="minorEastAsia"/>
        </w:rPr>
        <w:tab/>
      </w:r>
      <w:r w:rsidR="00791DC9">
        <w:rPr>
          <w:rFonts w:eastAsiaTheme="minorEastAsia"/>
        </w:rPr>
        <w:tab/>
      </w:r>
      <w:r w:rsidR="00A629A1">
        <w:rPr>
          <w:rFonts w:eastAsiaTheme="minorEastAsia"/>
        </w:rPr>
        <w:t>K</w:t>
      </w:r>
    </w:p>
    <w:p w:rsidR="00A629A1" w:rsidRDefault="008E34FC" w:rsidP="00426D2D">
      <w:pPr>
        <w:pStyle w:val="berschrift2"/>
        <w:rPr>
          <w:rFonts w:eastAsiaTheme="minorEastAsia"/>
        </w:rPr>
      </w:pPr>
      <w:r>
        <w:rPr>
          <w:rFonts w:eastAsiaTheme="minorEastAsia"/>
        </w:rPr>
        <w:t>Allgemeines Gasgesetz</w:t>
      </w:r>
    </w:p>
    <w:p w:rsidR="00426D2D" w:rsidRPr="008E34FC" w:rsidRDefault="002D3283" w:rsidP="00426D2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:rsidR="008E34FC" w:rsidRDefault="008E34FC" w:rsidP="008E34FC">
      <w:pPr>
        <w:pStyle w:val="berschrift2"/>
      </w:pPr>
      <w:r>
        <w:t>Zustandsgleichung des idealen Gases</w:t>
      </w:r>
    </w:p>
    <w:p w:rsidR="008E34FC" w:rsidRPr="008E34FC" w:rsidRDefault="008E34FC" w:rsidP="008E34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P*V=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*R*T</m:t>
          </m:r>
        </m:oMath>
      </m:oMathPara>
    </w:p>
    <w:p w:rsidR="008E34FC" w:rsidRDefault="008E34FC" w:rsidP="008E34FC">
      <w:r w:rsidRPr="008E34FC">
        <w:rPr>
          <w:rFonts w:eastAsiaTheme="minorEastAsia"/>
        </w:rPr>
        <w:t>P</w:t>
      </w:r>
      <w:r w:rsidRPr="008E34FC">
        <w:rPr>
          <w:rFonts w:eastAsiaTheme="minorEastAsia"/>
        </w:rPr>
        <w:tab/>
        <w:t>… Druck</w:t>
      </w:r>
      <w:r w:rsidRPr="008E34FC">
        <w:rPr>
          <w:rFonts w:eastAsiaTheme="minorEastAsia"/>
        </w:rPr>
        <w:tab/>
      </w:r>
      <w:r w:rsidRPr="008E34FC">
        <w:rPr>
          <w:rFonts w:eastAsiaTheme="minorEastAsia"/>
        </w:rPr>
        <w:tab/>
      </w:r>
      <w:r w:rsidRPr="008E34FC">
        <w:rPr>
          <w:rFonts w:eastAsiaTheme="minorEastAsia"/>
        </w:rPr>
        <w:tab/>
        <w:t>Pascal (1bar =10</w:t>
      </w:r>
      <w:r w:rsidRPr="008E34FC">
        <w:rPr>
          <w:rFonts w:eastAsiaTheme="minorEastAsia"/>
          <w:vertAlign w:val="superscript"/>
        </w:rPr>
        <w:t>5</w:t>
      </w:r>
      <w:r w:rsidRPr="008E34FC">
        <w:rPr>
          <w:rFonts w:eastAsiaTheme="minorEastAsia"/>
        </w:rPr>
        <w:t xml:space="preserve"> Pa)</w:t>
      </w:r>
      <w:r w:rsidRPr="008E34FC">
        <w:rPr>
          <w:rFonts w:eastAsiaTheme="minorEastAsia"/>
        </w:rPr>
        <w:br/>
        <w:t>V</w:t>
      </w:r>
      <w:r w:rsidRPr="008E34FC">
        <w:rPr>
          <w:rFonts w:eastAsiaTheme="minorEastAsia"/>
        </w:rPr>
        <w:tab/>
        <w:t>… Volumen</w:t>
      </w:r>
      <w:r w:rsidRPr="008E34FC">
        <w:rPr>
          <w:rFonts w:eastAsiaTheme="minorEastAsia"/>
        </w:rPr>
        <w:tab/>
      </w:r>
      <w:r w:rsidRPr="008E34FC">
        <w:rPr>
          <w:rFonts w:eastAsiaTheme="minorEastAsia"/>
        </w:rPr>
        <w:tab/>
      </w:r>
      <w:r w:rsidRPr="008E34FC">
        <w:rPr>
          <w:rFonts w:eastAsiaTheme="minorEastAsia"/>
        </w:rPr>
        <w:tab/>
        <w:t>m</w:t>
      </w:r>
      <w:r w:rsidRPr="008E34FC">
        <w:rPr>
          <w:rFonts w:eastAsiaTheme="minorEastAsia"/>
          <w:vertAlign w:val="superscript"/>
        </w:rPr>
        <w:t>3</w:t>
      </w:r>
      <w:r>
        <w:rPr>
          <w:rFonts w:eastAsiaTheme="minorEastAsia"/>
        </w:rPr>
        <w:br/>
        <w:t>m</w:t>
      </w:r>
      <w:r>
        <w:rPr>
          <w:rFonts w:eastAsiaTheme="minorEastAsia"/>
        </w:rPr>
        <w:tab/>
        <w:t>… Masse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kg</w:t>
      </w:r>
      <w:r>
        <w:rPr>
          <w:rFonts w:eastAsiaTheme="minorEastAsia"/>
        </w:rPr>
        <w:br/>
        <w:t>M</w:t>
      </w:r>
      <w:r>
        <w:rPr>
          <w:rFonts w:eastAsiaTheme="minorEastAsia"/>
        </w:rPr>
        <w:tab/>
        <w:t>… Molare Masse</w:t>
      </w:r>
      <w:r>
        <w:rPr>
          <w:rFonts w:eastAsiaTheme="minorEastAsia"/>
        </w:rPr>
        <w:tab/>
      </w:r>
      <w:r>
        <w:rPr>
          <w:rFonts w:eastAsiaTheme="minorEastAsia"/>
        </w:rPr>
        <w:tab/>
        <w:t>kg / kmol</w:t>
      </w:r>
      <w:r>
        <w:rPr>
          <w:rFonts w:eastAsiaTheme="minorEastAsia"/>
        </w:rPr>
        <w:br/>
      </w:r>
      <w:r>
        <w:t>R</w:t>
      </w:r>
      <w:r>
        <w:tab/>
        <w:t>… Allgemeine Gaskonstante</w:t>
      </w:r>
      <w:r>
        <w:tab/>
        <w:t>J / (kmol * K)</w:t>
      </w:r>
      <w:r w:rsidR="00A2111B">
        <w:br/>
        <w:t>T</w:t>
      </w:r>
      <w:r w:rsidR="00A2111B">
        <w:tab/>
        <w:t>… Temperatur</w:t>
      </w:r>
      <w:r w:rsidR="00A2111B">
        <w:tab/>
      </w:r>
      <w:r w:rsidR="00A2111B">
        <w:tab/>
      </w:r>
      <w:r w:rsidR="00A2111B">
        <w:tab/>
        <w:t>K</w:t>
      </w:r>
    </w:p>
    <w:p w:rsidR="00A2111B" w:rsidRDefault="00C3371A" w:rsidP="00C3371A">
      <w:pPr>
        <w:pStyle w:val="berschrift2"/>
      </w:pPr>
      <w:r>
        <w:t xml:space="preserve">Bsp.: </w:t>
      </w:r>
      <w:r w:rsidR="003A4ED4">
        <w:t>Gastgesetz</w:t>
      </w:r>
      <w:r w:rsidR="002552CB">
        <w:t xml:space="preserve"> – Sauerstoffflasche</w:t>
      </w:r>
    </w:p>
    <w:p w:rsidR="002552CB" w:rsidRDefault="003E39E6" w:rsidP="002552CB">
      <w:r>
        <w:t>Eine 10l Sauerstoffflasche beinhaltet Sauerstoff bei 20° mit einem Druck von 200bar. Welchem Volumen entspricht das bei 1 bar und 0°?</w:t>
      </w:r>
    </w:p>
    <w:p w:rsidR="003E39E6" w:rsidRPr="002073EF" w:rsidRDefault="002073EF" w:rsidP="002073EF">
      <w:pPr>
        <w:pStyle w:val="Listenabsatz"/>
        <w:numPr>
          <w:ilvl w:val="0"/>
          <w:numId w:val="7"/>
        </w:numPr>
        <w:spacing w:line="360" w:lineRule="auto"/>
      </w:pPr>
      <w:r w:rsidRPr="002073EF">
        <w:t>Wichtig ist das richtige Umrechnen zu Beginn des Beispiels</w:t>
      </w:r>
      <w:r>
        <w:t>:</w:t>
      </w:r>
      <w:r w:rsidRPr="002073EF">
        <w:br/>
      </w:r>
      <w:r w:rsidR="003E39E6" w:rsidRPr="002073EF">
        <w:t>T</w:t>
      </w:r>
      <w:r w:rsidR="00CC053C" w:rsidRPr="002073EF">
        <w:t>1</w:t>
      </w:r>
      <w:r w:rsidR="003E39E6" w:rsidRPr="002073EF">
        <w:t xml:space="preserve"> = 273.15K + 20K</w:t>
      </w:r>
      <w:r w:rsidR="003E39E6" w:rsidRPr="002073EF">
        <w:tab/>
        <w:t>= 293.15K</w:t>
      </w:r>
      <w:r w:rsidR="003E39E6" w:rsidRPr="002073EF">
        <w:br/>
      </w:r>
      <w:r w:rsidR="00CC053C" w:rsidRPr="002073EF">
        <w:t>T2</w:t>
      </w:r>
      <w:r w:rsidR="003E39E6" w:rsidRPr="002073EF">
        <w:t xml:space="preserve"> = 273.15K</w:t>
      </w:r>
      <w:r w:rsidR="003E39E6" w:rsidRPr="002073EF">
        <w:br/>
        <w:t xml:space="preserve">P1 = 200bar </w:t>
      </w:r>
      <w:r w:rsidR="003E39E6" w:rsidRPr="002073EF">
        <w:tab/>
      </w:r>
      <w:r w:rsidR="003E39E6" w:rsidRPr="002073EF">
        <w:tab/>
        <w:t>= 2*10</w:t>
      </w:r>
      <w:r w:rsidR="003E39E6" w:rsidRPr="002073EF">
        <w:rPr>
          <w:vertAlign w:val="superscript"/>
        </w:rPr>
        <w:t xml:space="preserve">7 </w:t>
      </w:r>
      <w:r w:rsidR="003E39E6" w:rsidRPr="002073EF">
        <w:t>Pa</w:t>
      </w:r>
      <w:r w:rsidR="003E39E6" w:rsidRPr="002073EF">
        <w:br/>
        <w:t>P2 =</w:t>
      </w:r>
      <w:r w:rsidR="00727526">
        <w:t xml:space="preserve"> 1</w:t>
      </w:r>
      <w:r w:rsidR="003E39E6" w:rsidRPr="002073EF">
        <w:t xml:space="preserve"> bar</w:t>
      </w:r>
      <w:r w:rsidR="00EF2725" w:rsidRPr="002073EF">
        <w:tab/>
      </w:r>
      <w:r w:rsidR="00EF2725" w:rsidRPr="002073EF">
        <w:tab/>
      </w:r>
      <w:r w:rsidR="00727526">
        <w:t>= 10</w:t>
      </w:r>
      <w:r w:rsidR="00727526">
        <w:rPr>
          <w:vertAlign w:val="superscript"/>
        </w:rPr>
        <w:t>5</w:t>
      </w:r>
      <w:r w:rsidR="00EF2725" w:rsidRPr="002073EF">
        <w:t xml:space="preserve"> Pa</w:t>
      </w:r>
      <w:r w:rsidR="00CC053C" w:rsidRPr="002073EF">
        <w:br/>
        <w:t>V1 = 10l</w:t>
      </w:r>
      <w:r w:rsidR="003B0206">
        <w:tab/>
      </w:r>
      <w:r w:rsidR="003B0206">
        <w:tab/>
        <w:t>Kann in Liter verwendet werden da auch das Ergebnis Liter angibt</w:t>
      </w:r>
      <w:r w:rsidR="00CC053C" w:rsidRPr="002073EF">
        <w:br/>
        <w:t>V2 = ?</w:t>
      </w:r>
    </w:p>
    <w:p w:rsidR="003B0206" w:rsidRPr="003B0206" w:rsidRDefault="002073EF" w:rsidP="003B0206">
      <w:pPr>
        <w:pStyle w:val="Listenabsatz"/>
        <w:numPr>
          <w:ilvl w:val="0"/>
          <w:numId w:val="7"/>
        </w:numPr>
        <w:spacing w:line="360" w:lineRule="auto"/>
        <w:rPr>
          <w:rFonts w:eastAsiaTheme="minorEastAsia"/>
        </w:rPr>
      </w:pPr>
      <w:r>
        <w:t>Diese Werte passen perfekt in das erste allgemeine Gasgesetz:</w:t>
      </w:r>
      <w: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3B0206" w:rsidRPr="00D56241" w:rsidRDefault="003B0206" w:rsidP="003B0206">
      <w:pPr>
        <w:pStyle w:val="Listenabsatz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293.15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273.15</m:t>
              </m:r>
            </m:den>
          </m:f>
        </m:oMath>
      </m:oMathPara>
    </w:p>
    <w:p w:rsidR="00D56241" w:rsidRPr="003B0206" w:rsidRDefault="00D56241" w:rsidP="003B0206">
      <w:pPr>
        <w:pStyle w:val="Listenabsatz"/>
        <w:rPr>
          <w:rFonts w:eastAsiaTheme="minorEastAsia"/>
        </w:rPr>
      </w:pPr>
    </w:p>
    <w:p w:rsidR="003B0206" w:rsidRPr="00353C03" w:rsidRDefault="00353C03" w:rsidP="003B0206">
      <w:pPr>
        <w:pStyle w:val="Listenabsatz"/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1863.55</m:t>
          </m:r>
          <m:r>
            <w:rPr>
              <w:rFonts w:ascii="Cambria Math" w:eastAsiaTheme="minorEastAsia" w:hAnsi="Cambria Math"/>
            </w:rPr>
            <m:t>l</m:t>
          </m:r>
        </m:oMath>
      </m:oMathPara>
    </w:p>
    <w:p w:rsidR="00064131" w:rsidRDefault="00064131">
      <w:pPr>
        <w:rPr>
          <w:rFonts w:asciiTheme="majorHAnsi" w:eastAsiaTheme="min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eastAsiaTheme="minorEastAsia"/>
        </w:rPr>
        <w:br w:type="page"/>
      </w:r>
    </w:p>
    <w:p w:rsidR="00353C03" w:rsidRDefault="003A4ED4" w:rsidP="003A4ED4">
      <w:pPr>
        <w:pStyle w:val="berschrift2"/>
        <w:rPr>
          <w:rFonts w:eastAsiaTheme="minorEastAsia"/>
        </w:rPr>
      </w:pPr>
      <w:r>
        <w:rPr>
          <w:rFonts w:eastAsiaTheme="minorEastAsia"/>
        </w:rPr>
        <w:lastRenderedPageBreak/>
        <w:t>Bsp.: Zustandsgleichung – Sonne</w:t>
      </w:r>
    </w:p>
    <w:p w:rsidR="006C37DA" w:rsidRDefault="006C37DA" w:rsidP="006C37DA">
      <w:pPr>
        <w:rPr>
          <w:rFonts w:cstheme="minorHAnsi"/>
        </w:rPr>
      </w:pPr>
      <w:r>
        <w:t>Wasserstoffatome verschmelzen und erzeugen Temperaturen von mehreren Millionen Grad. Die Sonnenatmosphäre besteht aus Wasserstoff H (M = 1</w:t>
      </w:r>
      <w:r w:rsidR="00A50EF3">
        <w:t>, R = 8314 J / (kmol * K)</w:t>
      </w:r>
      <w:r>
        <w:t xml:space="preserve">). Wie hoch ist die Temperatur an einer Stelle mit Dichte </w:t>
      </w:r>
      <w:r>
        <w:rPr>
          <w:rFonts w:cstheme="minorHAnsi"/>
        </w:rPr>
        <w:t>δ</w:t>
      </w:r>
      <w:r>
        <w:rPr>
          <w:rFonts w:cstheme="minorHAnsi"/>
        </w:rPr>
        <w:t xml:space="preserve"> = 2*10</w:t>
      </w:r>
      <w:r w:rsidRPr="006C37DA">
        <w:rPr>
          <w:rFonts w:cstheme="minorHAnsi"/>
          <w:vertAlign w:val="superscript"/>
        </w:rPr>
        <w:t>-5</w:t>
      </w:r>
      <w:r>
        <w:rPr>
          <w:rFonts w:cstheme="minorHAnsi"/>
        </w:rPr>
        <w:t xml:space="preserve"> kg / m</w:t>
      </w:r>
      <w:r w:rsidRPr="006C37DA">
        <w:rPr>
          <w:rFonts w:cstheme="minorHAnsi"/>
          <w:vertAlign w:val="superscript"/>
        </w:rPr>
        <w:t>3</w:t>
      </w:r>
      <w:r>
        <w:rPr>
          <w:rFonts w:cstheme="minorHAnsi"/>
        </w:rPr>
        <w:t xml:space="preserve"> und einem Druck von 10</w:t>
      </w:r>
      <w:r w:rsidRPr="006C37DA">
        <w:rPr>
          <w:rFonts w:cstheme="minorHAnsi"/>
          <w:vertAlign w:val="superscript"/>
        </w:rPr>
        <w:t>-2</w:t>
      </w:r>
      <w:r>
        <w:rPr>
          <w:rFonts w:cstheme="minorHAnsi"/>
        </w:rPr>
        <w:t xml:space="preserve"> bar?</w:t>
      </w:r>
    </w:p>
    <w:p w:rsidR="00A50EF3" w:rsidRDefault="00224471" w:rsidP="00224471">
      <w:pPr>
        <w:pStyle w:val="Listenabsatz"/>
        <w:numPr>
          <w:ilvl w:val="0"/>
          <w:numId w:val="10"/>
        </w:numPr>
        <w:spacing w:line="360" w:lineRule="auto"/>
        <w:jc w:val="center"/>
        <w:rPr>
          <w:rFonts w:eastAsiaTheme="minorEastAsia"/>
        </w:rPr>
      </w:pPr>
      <w:r>
        <w:t>Die Dichte ist in Volumen / Masse definiert. Das allgemeine Gasgesetz beinhaltet beides und kann wie folgt umgeformt werden:</w:t>
      </w:r>
      <w:r>
        <w:br/>
      </w:r>
      <m:oMathPara>
        <m:oMath>
          <m:r>
            <w:rPr>
              <w:rFonts w:ascii="Cambria Math" w:hAnsi="Cambria Math"/>
            </w:rPr>
            <m:t>P*V=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*R*T</m:t>
          </m:r>
          <m: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*M</m:t>
              </m:r>
              <m:r>
                <w:rPr>
                  <w:rFonts w:ascii="Cambria Math" w:hAnsi="Cambria Math"/>
                </w:rPr>
                <m:t>*V</m:t>
              </m:r>
            </m:num>
            <m:den>
              <m:r>
                <w:rPr>
                  <w:rFonts w:ascii="Cambria Math" w:hAnsi="Cambria Math"/>
                </w:rPr>
                <m:t>R*m</m:t>
              </m:r>
            </m:den>
          </m:f>
          <m:r>
            <w:rPr>
              <w:rFonts w:ascii="Cambria Math" w:hAnsi="Cambria Math"/>
            </w:rPr>
            <m:t>=T</m:t>
          </m:r>
          <m:r>
            <w:rPr>
              <w:rFonts w:eastAsiaTheme="minorEastAsia"/>
            </w:rPr>
            <w:br/>
          </m:r>
        </m:oMath>
      </m:oMathPara>
    </w:p>
    <w:p w:rsidR="00224471" w:rsidRPr="00A50EF3" w:rsidRDefault="00224471" w:rsidP="00A50EF3">
      <w:pPr>
        <w:pStyle w:val="Listenabsatz"/>
        <w:numPr>
          <w:ilvl w:val="0"/>
          <w:numId w:val="10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Die Dichte ist nun der Kehrwert des hier sichtbaren Teils V / m</w:t>
      </w:r>
      <w:r w:rsidR="00A50EF3">
        <w:rPr>
          <w:rFonts w:eastAsiaTheme="minorEastAsia"/>
        </w:rPr>
        <w:t>, daraus folgt</w:t>
      </w:r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*M</m:t>
              </m:r>
            </m:num>
            <m:den>
              <m:r>
                <w:rPr>
                  <w:rFonts w:ascii="Cambria Math" w:hAnsi="Cambria Math"/>
                </w:rPr>
                <m:t>R*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δ</m:t>
              </m:r>
            </m:den>
          </m:f>
          <m:r>
            <w:rPr>
              <w:rFonts w:ascii="Cambria Math" w:hAnsi="Cambria Math"/>
            </w:rPr>
            <m:t>=T</m:t>
          </m:r>
        </m:oMath>
      </m:oMathPara>
    </w:p>
    <w:p w:rsidR="00A50EF3" w:rsidRPr="00FB1D51" w:rsidRDefault="00A50EF3" w:rsidP="003070A5">
      <w:pPr>
        <w:pStyle w:val="Listenabsatz"/>
        <w:numPr>
          <w:ilvl w:val="0"/>
          <w:numId w:val="10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Nun kann einfach eingesetzt werden</w:t>
      </w:r>
      <w:r w:rsidR="005626E0">
        <w:rPr>
          <w:rFonts w:eastAsiaTheme="minorEastAsia"/>
        </w:rPr>
        <w:t xml:space="preserve"> (bar müssen natürlich in Pascal umgerechnet werden!)</w:t>
      </w:r>
      <w:r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8314</m:t>
              </m:r>
              <m:r>
                <w:rPr>
                  <w:rFonts w:ascii="Cambria Math" w:hAnsi="Cambria Math"/>
                </w:rPr>
                <m:t xml:space="preserve">* </m:t>
              </m:r>
              <m:r>
                <w:rPr>
                  <w:rFonts w:ascii="Cambria Math" w:hAnsi="Cambria Math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</m:den>
          </m:f>
          <m:r>
            <w:rPr>
              <w:rFonts w:ascii="Cambria Math" w:hAnsi="Cambria Math"/>
            </w:rPr>
            <m:t>=T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6013.95</m:t>
          </m:r>
          <m:r>
            <w:rPr>
              <w:rFonts w:ascii="Cambria Math" w:hAnsi="Cambria Math" w:cs="Cambria Math"/>
            </w:rPr>
            <m:t>K</m:t>
          </m:r>
        </m:oMath>
      </m:oMathPara>
    </w:p>
    <w:p w:rsidR="00FB1D51" w:rsidRDefault="002F020D" w:rsidP="002F020D">
      <w:pPr>
        <w:pStyle w:val="berschrift1"/>
        <w:rPr>
          <w:rFonts w:eastAsiaTheme="minorEastAsia"/>
        </w:rPr>
      </w:pPr>
      <w:r>
        <w:rPr>
          <w:rFonts w:eastAsiaTheme="minorEastAsia"/>
        </w:rPr>
        <w:t>Temperatur + Molekularbewegung</w:t>
      </w:r>
    </w:p>
    <w:p w:rsidR="00407D79" w:rsidRDefault="00DF48E7" w:rsidP="00DF48E7">
      <w:pPr>
        <w:pStyle w:val="berschrift2"/>
      </w:pPr>
      <w:r>
        <w:t>Boltzmann</w:t>
      </w:r>
    </w:p>
    <w:p w:rsidR="00DF48E7" w:rsidRPr="00DF48E7" w:rsidRDefault="00DF48E7" w:rsidP="00DF48E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*k*T</m:t>
          </m:r>
        </m:oMath>
      </m:oMathPara>
    </w:p>
    <w:p w:rsidR="00DF48E7" w:rsidRDefault="00DF48E7" w:rsidP="00DF48E7">
      <w:pPr>
        <w:rPr>
          <w:rFonts w:eastAsiaTheme="minorEastAsia"/>
        </w:rPr>
      </w:pPr>
      <w:r>
        <w:rPr>
          <w:rFonts w:eastAsiaTheme="minorEastAsia"/>
        </w:rPr>
        <w:t>E</w:t>
      </w:r>
      <w:r>
        <w:rPr>
          <w:rFonts w:eastAsiaTheme="minorEastAsia"/>
        </w:rPr>
        <w:tab/>
        <w:t>… Energie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J</w:t>
      </w:r>
      <w:r>
        <w:rPr>
          <w:rFonts w:eastAsiaTheme="minorEastAsia"/>
        </w:rPr>
        <w:br/>
        <w:t>k</w:t>
      </w:r>
      <w:r>
        <w:rPr>
          <w:rFonts w:eastAsiaTheme="minorEastAsia"/>
        </w:rPr>
        <w:tab/>
        <w:t>… Boltzmann Konstante</w:t>
      </w:r>
      <w:r>
        <w:rPr>
          <w:rFonts w:eastAsiaTheme="minorEastAsia"/>
        </w:rPr>
        <w:tab/>
      </w:r>
      <w:r>
        <w:rPr>
          <w:rFonts w:eastAsiaTheme="minorEastAsia"/>
        </w:rPr>
        <w:tab/>
        <w:t>1.38*10</w:t>
      </w:r>
      <w:r w:rsidRPr="00DF48E7">
        <w:rPr>
          <w:rFonts w:eastAsiaTheme="minorEastAsia"/>
          <w:vertAlign w:val="superscript"/>
        </w:rPr>
        <w:t>-23</w:t>
      </w:r>
      <w:r>
        <w:rPr>
          <w:rFonts w:eastAsiaTheme="minorEastAsia"/>
        </w:rPr>
        <w:t xml:space="preserve"> J / K</w:t>
      </w:r>
      <w:r>
        <w:rPr>
          <w:rFonts w:eastAsiaTheme="minorEastAsia"/>
        </w:rPr>
        <w:br/>
        <w:t>T</w:t>
      </w:r>
      <w:r>
        <w:rPr>
          <w:rFonts w:eastAsiaTheme="minorEastAsia"/>
        </w:rPr>
        <w:tab/>
        <w:t>… Temperatur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K</w:t>
      </w:r>
    </w:p>
    <w:p w:rsidR="00D425F4" w:rsidRDefault="00D425F4" w:rsidP="00DF48E7">
      <w:pPr>
        <w:rPr>
          <w:rFonts w:eastAsiaTheme="minorEastAsia"/>
        </w:rPr>
      </w:pPr>
      <w:r>
        <w:rPr>
          <w:rFonts w:eastAsiaTheme="minorEastAsia"/>
        </w:rPr>
        <w:t>Gibt Auskunft über die Molekularbewegung bei einer bestimmten Temperatur</w:t>
      </w:r>
    </w:p>
    <w:p w:rsidR="004626A7" w:rsidRDefault="004626A7" w:rsidP="004626A7">
      <w:pPr>
        <w:pStyle w:val="berschrift1"/>
      </w:pPr>
      <w:r>
        <w:t>Spezifische Wärme</w:t>
      </w:r>
    </w:p>
    <w:p w:rsidR="004626A7" w:rsidRPr="00854EA8" w:rsidRDefault="00854EA8" w:rsidP="004626A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E=c*m*∆T</m:t>
          </m:r>
        </m:oMath>
      </m:oMathPara>
    </w:p>
    <w:p w:rsidR="00854EA8" w:rsidRDefault="00854EA8" w:rsidP="004626A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E</w:t>
      </w:r>
      <w:r>
        <w:rPr>
          <w:rFonts w:asciiTheme="majorHAnsi" w:eastAsiaTheme="majorEastAsia" w:hAnsiTheme="majorHAnsi" w:cstheme="majorBidi"/>
        </w:rPr>
        <w:tab/>
        <w:t>… Energie</w:t>
      </w:r>
      <w:r>
        <w:rPr>
          <w:rFonts w:asciiTheme="majorHAnsi" w:eastAsiaTheme="majorEastAsia" w:hAnsiTheme="majorHAnsi" w:cstheme="majorBidi"/>
        </w:rPr>
        <w:tab/>
      </w:r>
      <w:r>
        <w:rPr>
          <w:rFonts w:asciiTheme="majorHAnsi" w:eastAsiaTheme="majorEastAsia" w:hAnsiTheme="majorHAnsi" w:cstheme="majorBidi"/>
        </w:rPr>
        <w:tab/>
      </w:r>
      <w:r>
        <w:rPr>
          <w:rFonts w:asciiTheme="majorHAnsi" w:eastAsiaTheme="majorEastAsia" w:hAnsiTheme="majorHAnsi" w:cstheme="majorBidi"/>
        </w:rPr>
        <w:tab/>
        <w:t>J</w:t>
      </w:r>
      <w:r>
        <w:rPr>
          <w:rFonts w:asciiTheme="majorHAnsi" w:eastAsiaTheme="majorEastAsia" w:hAnsiTheme="majorHAnsi" w:cstheme="majorBidi"/>
        </w:rPr>
        <w:br/>
        <w:t>c</w:t>
      </w:r>
      <w:r>
        <w:rPr>
          <w:rFonts w:asciiTheme="majorHAnsi" w:eastAsiaTheme="majorEastAsia" w:hAnsiTheme="majorHAnsi" w:cstheme="majorBidi"/>
        </w:rPr>
        <w:tab/>
        <w:t>… Spezifische Wärme</w:t>
      </w:r>
      <w:r>
        <w:rPr>
          <w:rFonts w:asciiTheme="majorHAnsi" w:eastAsiaTheme="majorEastAsia" w:hAnsiTheme="majorHAnsi" w:cstheme="majorBidi"/>
        </w:rPr>
        <w:tab/>
      </w:r>
      <w:r>
        <w:rPr>
          <w:rFonts w:asciiTheme="majorHAnsi" w:eastAsiaTheme="majorEastAsia" w:hAnsiTheme="majorHAnsi" w:cstheme="majorBidi"/>
        </w:rPr>
        <w:tab/>
        <w:t>J / (kg * K)</w:t>
      </w:r>
      <w:r>
        <w:rPr>
          <w:rFonts w:asciiTheme="majorHAnsi" w:eastAsiaTheme="majorEastAsia" w:hAnsiTheme="majorHAnsi" w:cstheme="majorBidi"/>
        </w:rPr>
        <w:br/>
        <w:t>m</w:t>
      </w:r>
      <w:r>
        <w:rPr>
          <w:rFonts w:asciiTheme="majorHAnsi" w:eastAsiaTheme="majorEastAsia" w:hAnsiTheme="majorHAnsi" w:cstheme="majorBidi"/>
        </w:rPr>
        <w:tab/>
        <w:t>… Masse</w:t>
      </w:r>
      <w:r>
        <w:rPr>
          <w:rFonts w:asciiTheme="majorHAnsi" w:eastAsiaTheme="majorEastAsia" w:hAnsiTheme="majorHAnsi" w:cstheme="majorBidi"/>
        </w:rPr>
        <w:tab/>
      </w:r>
      <w:r>
        <w:rPr>
          <w:rFonts w:asciiTheme="majorHAnsi" w:eastAsiaTheme="majorEastAsia" w:hAnsiTheme="majorHAnsi" w:cstheme="majorBidi"/>
        </w:rPr>
        <w:tab/>
      </w:r>
      <w:r>
        <w:rPr>
          <w:rFonts w:asciiTheme="majorHAnsi" w:eastAsiaTheme="majorEastAsia" w:hAnsiTheme="majorHAnsi" w:cstheme="majorBidi"/>
        </w:rPr>
        <w:tab/>
        <w:t>kg</w:t>
      </w:r>
      <w:r>
        <w:rPr>
          <w:rFonts w:asciiTheme="majorHAnsi" w:eastAsiaTheme="majorEastAsia" w:hAnsiTheme="majorHAnsi" w:cstheme="majorBidi"/>
        </w:rPr>
        <w:br/>
      </w:r>
      <w:r w:rsidRPr="00854EA8">
        <w:rPr>
          <w:rFonts w:asciiTheme="majorHAnsi" w:eastAsiaTheme="majorEastAsia" w:hAnsiTheme="majorHAnsi" w:cstheme="majorBidi"/>
        </w:rPr>
        <w:t>∆T</w:t>
      </w:r>
      <w:r>
        <w:rPr>
          <w:rFonts w:asciiTheme="majorHAnsi" w:eastAsiaTheme="majorEastAsia" w:hAnsiTheme="majorHAnsi" w:cstheme="majorBidi"/>
        </w:rPr>
        <w:tab/>
        <w:t>… Temperaturänderung</w:t>
      </w:r>
      <w:r>
        <w:rPr>
          <w:rFonts w:asciiTheme="majorHAnsi" w:eastAsiaTheme="majorEastAsia" w:hAnsiTheme="majorHAnsi" w:cstheme="majorBidi"/>
        </w:rPr>
        <w:tab/>
      </w:r>
      <w:r>
        <w:rPr>
          <w:rFonts w:asciiTheme="majorHAnsi" w:eastAsiaTheme="majorEastAsia" w:hAnsiTheme="majorHAnsi" w:cstheme="majorBidi"/>
        </w:rPr>
        <w:tab/>
        <w:t>K</w:t>
      </w:r>
    </w:p>
    <w:p w:rsidR="00F931DA" w:rsidRDefault="006B52F6" w:rsidP="006B52F6">
      <w:pPr>
        <w:pStyle w:val="berschrift2"/>
      </w:pPr>
      <w:r>
        <w:t>Bsp.: Spezifische Wärme – Potentielle Energie</w:t>
      </w:r>
    </w:p>
    <w:p w:rsidR="000C464A" w:rsidRDefault="000C464A" w:rsidP="00FA149D">
      <w:r>
        <w:t>Wie hoch kann 1kg Wasser (C</w:t>
      </w:r>
      <w:r>
        <w:rPr>
          <w:vertAlign w:val="subscript"/>
        </w:rPr>
        <w:t>H20</w:t>
      </w:r>
      <w:r>
        <w:t xml:space="preserve"> = 4182 J / (kg * K)) mit 4182J gehoben werden?</w:t>
      </w:r>
    </w:p>
    <w:p w:rsidR="00F07BE2" w:rsidRDefault="00AF2125" w:rsidP="00F07BE2">
      <w:pPr>
        <w:pStyle w:val="Listenabsatz"/>
        <w:numPr>
          <w:ilvl w:val="0"/>
          <w:numId w:val="11"/>
        </w:numPr>
        <w:rPr>
          <w:rFonts w:eastAsiaTheme="minorEastAsia"/>
        </w:rPr>
      </w:pPr>
      <w:r>
        <w:t>Die Formel für potentielle Energie kann hierfür verwendet werden: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pot</m:t>
              </m:r>
            </m:sub>
          </m:sSub>
          <m:r>
            <w:rPr>
              <w:rFonts w:ascii="Cambria Math" w:hAnsi="Cambria Math"/>
            </w:rPr>
            <m:t>=m*g*h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m*g</m:t>
              </m:r>
            </m:den>
          </m:f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4182</m:t>
              </m:r>
            </m:num>
            <m:den>
              <m:r>
                <w:rPr>
                  <w:rFonts w:ascii="Cambria Math" w:hAnsi="Cambria Math"/>
                </w:rPr>
                <m:t>1*9.81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418m</m:t>
          </m:r>
        </m:oMath>
      </m:oMathPara>
    </w:p>
    <w:p w:rsidR="008D58B8" w:rsidRDefault="008D58B8" w:rsidP="008D58B8">
      <w:pPr>
        <w:pStyle w:val="berschrift2"/>
      </w:pPr>
      <w:r>
        <w:lastRenderedPageBreak/>
        <w:t xml:space="preserve">Bsp.: Boltzmann – </w:t>
      </w:r>
      <w:r w:rsidR="00641095">
        <w:t>Gusseisen</w:t>
      </w:r>
    </w:p>
    <w:p w:rsidR="008D58B8" w:rsidRDefault="009B1FA2" w:rsidP="008D58B8">
      <w:r>
        <w:t>Wie viel Wärmeenergie wird abgegeben, wenn 20kg Gusseisen (c = 700 J / (kg* K)) von 1100* auf 20° abgekühlt wird?</w:t>
      </w:r>
    </w:p>
    <w:p w:rsidR="009B1FA2" w:rsidRPr="00A575DC" w:rsidRDefault="00A575DC" w:rsidP="00A575DC">
      <w:pPr>
        <w:pStyle w:val="Listenabsatz"/>
        <w:numPr>
          <w:ilvl w:val="0"/>
          <w:numId w:val="12"/>
        </w:numPr>
        <w:spacing w:line="360" w:lineRule="auto"/>
      </w:pPr>
      <w:r>
        <w:t>Einfaches einsetzen in die Boltzmann Gleichung:</w:t>
      </w:r>
      <w:r>
        <w:br/>
      </w:r>
      <m:oMathPara>
        <m:oMath>
          <m:r>
            <w:rPr>
              <w:rFonts w:ascii="Cambria Math" w:hAnsi="Cambria Math"/>
            </w:rPr>
            <m:t>E=700*20*1080</m:t>
          </m:r>
          <m:r>
            <w:rPr>
              <w:rFonts w:ascii="Cambria Math" w:eastAsiaTheme="minorEastAsia" w:hAnsi="Cambria Math"/>
            </w:rPr>
            <m:t>=1512*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J</m:t>
          </m:r>
        </m:oMath>
      </m:oMathPara>
    </w:p>
    <w:p w:rsidR="00A575DC" w:rsidRPr="00A575DC" w:rsidRDefault="00A575DC" w:rsidP="00A575DC">
      <w:pPr>
        <w:pStyle w:val="Listenabsatz"/>
        <w:numPr>
          <w:ilvl w:val="0"/>
          <w:numId w:val="12"/>
        </w:numPr>
        <w:spacing w:line="360" w:lineRule="auto"/>
      </w:pPr>
      <w:r>
        <w:rPr>
          <w:rFonts w:eastAsiaTheme="minorEastAsia"/>
        </w:rPr>
        <w:t>Umgerechnet in kWh (1J = 1Ws | 3.6MJ = 1kWh)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E=4.2kWh</m:t>
          </m:r>
        </m:oMath>
      </m:oMathPara>
    </w:p>
    <w:p w:rsidR="00A575DC" w:rsidRDefault="00641095" w:rsidP="00641095">
      <w:pPr>
        <w:pStyle w:val="berschrift2"/>
      </w:pPr>
      <w:r>
        <w:t>Bsp.: Boltzmann – Wassererwärmung</w:t>
      </w:r>
    </w:p>
    <w:p w:rsidR="00641095" w:rsidRDefault="00A31349" w:rsidP="00641095">
      <w:r>
        <w:t>800l Wasser</w:t>
      </w:r>
      <w:r w:rsidR="00F71EE3">
        <w:t xml:space="preserve"> (c = 4182 J / (kg * K))</w:t>
      </w:r>
      <w:r>
        <w:t xml:space="preserve"> werden mit 5KW um 70° erwärmt. Wie lange braucht man?</w:t>
      </w:r>
    </w:p>
    <w:p w:rsidR="00A31349" w:rsidRPr="00A31349" w:rsidRDefault="00A31349" w:rsidP="00A31349">
      <w:pPr>
        <w:pStyle w:val="Listenabsatz"/>
        <w:numPr>
          <w:ilvl w:val="0"/>
          <w:numId w:val="13"/>
        </w:numPr>
        <w:spacing w:line="360" w:lineRule="auto"/>
      </w:pPr>
      <w:r>
        <w:t>Die Energie ist in Leistung pro Zeiteinheit definiert =&gt; E = P * t, dies eingesetzt lautet die Formel wie folgt:</w:t>
      </w:r>
      <w:r>
        <w:br/>
      </w:r>
      <m:oMathPara>
        <m:oMath>
          <m:r>
            <w:rPr>
              <w:rFonts w:ascii="Cambria Math" w:hAnsi="Cambria Math"/>
            </w:rPr>
            <m:t>P*t=c*m*∆T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c*m*∆T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</m:oMath>
      </m:oMathPara>
    </w:p>
    <w:p w:rsidR="00A31349" w:rsidRPr="00641095" w:rsidRDefault="00A31349" w:rsidP="00A31349">
      <w:pPr>
        <w:pStyle w:val="Listenabsatz"/>
        <w:numPr>
          <w:ilvl w:val="0"/>
          <w:numId w:val="13"/>
        </w:numPr>
        <w:spacing w:line="360" w:lineRule="auto"/>
      </w:pPr>
      <w:r>
        <w:rPr>
          <w:rFonts w:eastAsiaTheme="minorEastAsia"/>
        </w:rPr>
        <w:t>Nun kann man einfach einsetzen: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4182*800*70</m:t>
              </m:r>
            </m:num>
            <m:den>
              <m:r>
                <w:rPr>
                  <w:rFonts w:ascii="Cambria Math" w:hAnsi="Cambria Math"/>
                </w:rPr>
                <m:t>5000</m:t>
              </m:r>
            </m:den>
          </m:f>
          <m:r>
            <w:rPr>
              <w:rFonts w:ascii="Cambria Math" w:hAnsi="Cambria Math"/>
            </w:rPr>
            <m:t>=ca. 13</m:t>
          </m:r>
          <m:r>
            <w:rPr>
              <w:rFonts w:ascii="Cambria Math" w:hAnsi="Cambria Math"/>
            </w:rPr>
            <m:t>h</m:t>
          </m:r>
        </m:oMath>
      </m:oMathPara>
    </w:p>
    <w:p w:rsidR="007136FC" w:rsidRDefault="007136FC" w:rsidP="007136FC">
      <w:pPr>
        <w:pStyle w:val="berschrift2"/>
      </w:pPr>
      <w:r>
        <w:t>Bsp.: Boltzmann – Bremsscheiben</w:t>
      </w:r>
    </w:p>
    <w:p w:rsidR="005213EC" w:rsidRDefault="005213EC" w:rsidP="005213EC">
      <w:r>
        <w:t xml:space="preserve">Die Bremsscheiben eines PKW </w:t>
      </w:r>
      <w:r>
        <w:t>(c = 400 J/ (kg * K))</w:t>
      </w:r>
      <w:r>
        <w:t xml:space="preserve"> haben eine Masse von insgesamt 20kg. Der PKW einschließlich des Fahrers wiegt 1230kg und wird durch eine Vollbremsung von 100 km/h auf 0 gebremst. </w:t>
      </w:r>
      <w:r w:rsidR="00C0559D">
        <w:t>Wie stark</w:t>
      </w:r>
      <w:r>
        <w:t xml:space="preserve"> werden die Bremsscheiben</w:t>
      </w:r>
      <w:r w:rsidR="00C0559D">
        <w:t xml:space="preserve"> erhitzt</w:t>
      </w:r>
      <w:r>
        <w:t>?</w:t>
      </w:r>
    </w:p>
    <w:p w:rsidR="00526CD1" w:rsidRDefault="006463B3" w:rsidP="00526CD1">
      <w:pPr>
        <w:pStyle w:val="Listenabsatz"/>
        <w:numPr>
          <w:ilvl w:val="0"/>
          <w:numId w:val="14"/>
        </w:numPr>
        <w:spacing w:line="360" w:lineRule="auto"/>
      </w:pPr>
      <w:r>
        <w:t>Die Energie bei bewegten (kinetischen) Objekten kann über die kinetische Energie angegeben werden welche lautet: E = (m*v</w:t>
      </w:r>
      <w:r w:rsidRPr="006463B3">
        <w:rPr>
          <w:vertAlign w:val="superscript"/>
        </w:rPr>
        <w:t>2</w:t>
      </w:r>
      <w:r>
        <w:t>) / 2</w:t>
      </w:r>
    </w:p>
    <w:p w:rsidR="00526CD1" w:rsidRPr="009A3FD0" w:rsidRDefault="00526CD1" w:rsidP="005377BB">
      <w:pPr>
        <w:pStyle w:val="Listenabsatz"/>
        <w:numPr>
          <w:ilvl w:val="0"/>
          <w:numId w:val="14"/>
        </w:numPr>
        <w:spacing w:line="360" w:lineRule="auto"/>
        <w:rPr>
          <w:rFonts w:eastAsiaTheme="minorEastAsia"/>
        </w:rPr>
      </w:pPr>
      <w:r>
        <w:t>Mit diesem Wissen wird in die Boltzmann Formel eingesetzt:</w:t>
      </w:r>
      <w: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*c*∆T</m:t>
          </m:r>
          <m:r>
            <w:rPr>
              <w:rFonts w:eastAsiaTheme="minorEastAsia"/>
            </w:rPr>
            <w:br/>
          </m:r>
        </m:oMath>
      </m:oMathPara>
      <w:r w:rsidR="003C6CD0">
        <w:rPr>
          <w:rFonts w:eastAsiaTheme="minorEastAsia"/>
        </w:rPr>
        <w:t>Durch umformen erhalten wir dann:</w:t>
      </w:r>
      <w:r w:rsidR="003C6CD0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∆T=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*c</m:t>
              </m:r>
            </m:den>
          </m:f>
        </m:oMath>
      </m:oMathPara>
    </w:p>
    <w:p w:rsidR="00D67397" w:rsidRPr="00D67397" w:rsidRDefault="009A3FD0" w:rsidP="005377BB">
      <w:pPr>
        <w:pStyle w:val="Listenabsatz"/>
        <w:numPr>
          <w:ilvl w:val="0"/>
          <w:numId w:val="14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Nun wird eingesetzt (km / h werden natürlich in m/s umgerechnet!)</w:t>
      </w:r>
      <w:r w:rsidR="00D67397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∆T=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1230*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100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3.6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*20*400</m:t>
              </m:r>
            </m:den>
          </m:f>
          <m:r>
            <w:rPr>
              <w:rFonts w:ascii="Cambria Math" w:eastAsiaTheme="minorEastAsia" w:hAnsi="Cambria Math"/>
            </w:rPr>
            <m:t>=59.32K</m:t>
          </m:r>
        </m:oMath>
      </m:oMathPara>
    </w:p>
    <w:p w:rsidR="0038539B" w:rsidRDefault="0038539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07BE2" w:rsidRDefault="00F07BE2" w:rsidP="00F07BE2">
      <w:pPr>
        <w:pStyle w:val="berschrift1"/>
      </w:pPr>
      <w:r>
        <w:lastRenderedPageBreak/>
        <w:t>Maritimes Klima</w:t>
      </w:r>
      <w:r w:rsidR="00CF7E96">
        <w:t xml:space="preserve"> (Meeresnähe)</w:t>
      </w:r>
    </w:p>
    <w:p w:rsidR="0049416A" w:rsidRDefault="0049416A" w:rsidP="0049416A">
      <w:r>
        <w:t xml:space="preserve">Aufnahmefähigkeit von </w:t>
      </w:r>
      <w:r>
        <w:tab/>
        <w:t>Wasser</w:t>
      </w:r>
      <w:r>
        <w:tab/>
      </w:r>
      <w:r>
        <w:tab/>
        <w:t>4000 J / kg * K</w:t>
      </w:r>
    </w:p>
    <w:p w:rsidR="0049416A" w:rsidRDefault="0049416A" w:rsidP="0049416A">
      <w:r>
        <w:tab/>
      </w:r>
      <w:r>
        <w:tab/>
      </w:r>
      <w:r>
        <w:tab/>
      </w:r>
      <w:r>
        <w:tab/>
        <w:t>Festland</w:t>
      </w:r>
      <w:r>
        <w:tab/>
        <w:t>800 J / kg * K</w:t>
      </w:r>
    </w:p>
    <w:p w:rsidR="00BC7856" w:rsidRDefault="009F0415" w:rsidP="0049416A">
      <w:r>
        <w:t>Das Wasser nimmt mehr Wärme auf als das Festland, auch im Winter gibt es daher noch Wärme ab, woraus eine generel</w:t>
      </w:r>
      <w:r w:rsidR="004F1353">
        <w:t>l höhere Temperatur resultiert.</w:t>
      </w:r>
    </w:p>
    <w:p w:rsidR="009F0415" w:rsidRDefault="0010597C" w:rsidP="0010597C">
      <w:pPr>
        <w:pStyle w:val="berschrift1"/>
      </w:pPr>
      <w:r>
        <w:t>Mischungsregel</w:t>
      </w:r>
    </w:p>
    <w:p w:rsidR="0010597C" w:rsidRPr="0010597C" w:rsidRDefault="0010597C" w:rsidP="0010597C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TM-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10597C" w:rsidRDefault="00BE5700" w:rsidP="0010597C">
      <w:r>
        <w:t>c</w:t>
      </w:r>
      <w:r w:rsidRPr="00BE5700">
        <w:t>1</w:t>
      </w:r>
      <w:r>
        <w:t>, c2</w:t>
      </w:r>
      <w:r>
        <w:tab/>
      </w:r>
      <w:r w:rsidR="005A04CE">
        <w:tab/>
      </w:r>
      <w:r>
        <w:t>… Spezifische Wärme</w:t>
      </w:r>
      <w:r>
        <w:tab/>
      </w:r>
      <w:r>
        <w:tab/>
        <w:t>J / (kg * K)</w:t>
      </w:r>
      <w:r w:rsidR="005A04CE">
        <w:br/>
        <w:t>T1, T2</w:t>
      </w:r>
      <w:r w:rsidR="005A04CE">
        <w:tab/>
      </w:r>
      <w:r w:rsidR="005A04CE">
        <w:tab/>
        <w:t>… Temperatur</w:t>
      </w:r>
      <w:r w:rsidR="005A04CE">
        <w:tab/>
      </w:r>
      <w:r w:rsidR="005A04CE">
        <w:tab/>
      </w:r>
      <w:r w:rsidR="005A04CE">
        <w:tab/>
        <w:t>K</w:t>
      </w:r>
      <w:r w:rsidR="005A04CE">
        <w:br/>
        <w:t>TM</w:t>
      </w:r>
      <w:r w:rsidR="005A04CE">
        <w:tab/>
      </w:r>
      <w:r w:rsidR="005A04CE">
        <w:tab/>
        <w:t>… Mischtemperatur</w:t>
      </w:r>
      <w:r w:rsidR="005A04CE">
        <w:tab/>
      </w:r>
      <w:r w:rsidR="005A04CE">
        <w:tab/>
        <w:t>K</w:t>
      </w:r>
      <w:r w:rsidR="005A04CE">
        <w:br/>
        <w:t>m1, m2</w:t>
      </w:r>
      <w:r w:rsidR="005A04CE">
        <w:tab/>
      </w:r>
      <w:r w:rsidR="005A04CE">
        <w:tab/>
        <w:t>… Masse</w:t>
      </w:r>
      <w:r w:rsidR="005A04CE">
        <w:tab/>
      </w:r>
      <w:r w:rsidR="005A04CE">
        <w:tab/>
      </w:r>
      <w:r w:rsidR="005A04CE">
        <w:tab/>
        <w:t>kg</w:t>
      </w:r>
    </w:p>
    <w:p w:rsidR="00E219CE" w:rsidRDefault="00276FD5" w:rsidP="00276FD5">
      <w:pPr>
        <w:pStyle w:val="berschrift2"/>
      </w:pPr>
      <w:r>
        <w:t xml:space="preserve">Bsp.: </w:t>
      </w:r>
      <w:r w:rsidR="00BD1275">
        <w:t xml:space="preserve">Mischungsregel – </w:t>
      </w:r>
      <w:r>
        <w:t>Badewanne</w:t>
      </w:r>
      <w:r w:rsidR="00BD1275">
        <w:t xml:space="preserve"> </w:t>
      </w:r>
    </w:p>
    <w:p w:rsidR="00FC1041" w:rsidRDefault="00E50DCD" w:rsidP="00FC1041">
      <w:r>
        <w:t>In einer Badewanne befinden sich 50l Wasser (c = 4182 J / (kg * K)) mit einer Temperatur von 60°C. Wie viel Wasser muss zugegossen werden, um eine Temperatur von 40°C zu erreichen, wenn dieses 15°C hat?</w:t>
      </w:r>
    </w:p>
    <w:p w:rsidR="000C18D9" w:rsidRDefault="00381EB2" w:rsidP="00FD4DF9">
      <w:pPr>
        <w:pStyle w:val="Listenabsatz"/>
        <w:numPr>
          <w:ilvl w:val="0"/>
          <w:numId w:val="15"/>
        </w:numPr>
        <w:spacing w:line="360" w:lineRule="auto"/>
      </w:pPr>
      <w:r>
        <w:t xml:space="preserve">Da es sich bei beiden Flüssigkeiten um Wasser handelt kann man c kürzen. </w:t>
      </w:r>
      <w:r w:rsidR="000C18D9">
        <w:t>Zu Beginn sollten alle Variablen festgelegt sein:</w:t>
      </w:r>
      <w:r w:rsidR="000C18D9">
        <w:br/>
        <w:t xml:space="preserve">T1 </w:t>
      </w:r>
      <w:r w:rsidR="00FD4DF9">
        <w:tab/>
      </w:r>
      <w:r w:rsidR="000C18D9">
        <w:t>= 60°C</w:t>
      </w:r>
      <w:r w:rsidR="000C18D9">
        <w:br/>
        <w:t xml:space="preserve">T2 </w:t>
      </w:r>
      <w:r w:rsidR="00FD4DF9">
        <w:tab/>
      </w:r>
      <w:r w:rsidR="000C18D9">
        <w:t>= 15°C</w:t>
      </w:r>
      <w:r w:rsidR="000C18D9">
        <w:br/>
        <w:t>TM</w:t>
      </w:r>
      <w:r w:rsidR="00FD4DF9">
        <w:tab/>
      </w:r>
      <w:r w:rsidR="000C18D9">
        <w:t>= 40°C</w:t>
      </w:r>
      <w:r w:rsidR="00FD4DF9">
        <w:br/>
        <w:t>m1</w:t>
      </w:r>
      <w:r w:rsidR="00FD4DF9">
        <w:tab/>
        <w:t>= 50l</w:t>
      </w:r>
      <w:r w:rsidR="00FD4DF9">
        <w:br/>
        <w:t>m2</w:t>
      </w:r>
      <w:r w:rsidR="00FD4DF9">
        <w:tab/>
        <w:t>= ?</w:t>
      </w:r>
    </w:p>
    <w:p w:rsidR="00FD4DF9" w:rsidRPr="00492E57" w:rsidRDefault="00A268F7" w:rsidP="00FD4DF9">
      <w:pPr>
        <w:pStyle w:val="Listenabsatz"/>
        <w:numPr>
          <w:ilvl w:val="0"/>
          <w:numId w:val="15"/>
        </w:numPr>
        <w:spacing w:line="360" w:lineRule="auto"/>
      </w:pPr>
      <w:r>
        <w:t>Diese Werte können nun eingesetzt werden: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50*20=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*25</m:t>
          </m:r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=40l</m:t>
          </m:r>
        </m:oMath>
      </m:oMathPara>
    </w:p>
    <w:p w:rsidR="00BD1275" w:rsidRDefault="00BD1275" w:rsidP="00BD1275">
      <w:pPr>
        <w:pStyle w:val="berschrift2"/>
      </w:pPr>
      <w:r>
        <w:t>Bsp.: Mischungsregel – Alu Gefäß</w:t>
      </w:r>
      <w:bookmarkStart w:id="0" w:name="_GoBack"/>
      <w:bookmarkEnd w:id="0"/>
    </w:p>
    <w:p w:rsidR="00656B62" w:rsidRDefault="00502B75" w:rsidP="00502B75">
      <w:r>
        <w:t>0.5l Wasser (c</w:t>
      </w:r>
      <w:r w:rsidRPr="00502B75">
        <w:rPr>
          <w:vertAlign w:val="subscript"/>
        </w:rPr>
        <w:t>H2O</w:t>
      </w:r>
      <w:r>
        <w:t xml:space="preserve"> = 4182 J / (kg * K)) mit 70°C werden in ein Alu-Gefäß</w:t>
      </w:r>
      <w:r w:rsidR="00BD1275">
        <w:t xml:space="preserve"> </w:t>
      </w:r>
      <w:r w:rsidR="00AE671B">
        <w:t>(c</w:t>
      </w:r>
      <w:r w:rsidR="00AE671B">
        <w:rPr>
          <w:vertAlign w:val="subscript"/>
        </w:rPr>
        <w:t>AL</w:t>
      </w:r>
      <w:r w:rsidR="00AE671B">
        <w:t>= 900 J / (kg * K)) mit einem Gewicht von 150g und einer Temperatur von 18°C</w:t>
      </w:r>
      <w:r w:rsidR="00656B62">
        <w:t>. Welche Mischtemperatur ergibt sich?</w:t>
      </w:r>
    </w:p>
    <w:p w:rsidR="00DC0746" w:rsidRPr="00A034B8" w:rsidRDefault="00DC0746" w:rsidP="00DC0746">
      <w:pPr>
        <w:pStyle w:val="Listenabsatz"/>
        <w:numPr>
          <w:ilvl w:val="0"/>
          <w:numId w:val="16"/>
        </w:numPr>
        <w:spacing w:line="360" w:lineRule="auto"/>
      </w:pPr>
      <w:r>
        <w:t>Die Mischungsregel Formel kann</w:t>
      </w:r>
      <w:r w:rsidR="00B656F5">
        <w:t xml:space="preserve"> so</w:t>
      </w:r>
      <w:r>
        <w:t xml:space="preserve"> umgeformt werden, sodass </w:t>
      </w:r>
      <w:r w:rsidR="00B656F5">
        <w:t>sich die Mischtemperatur ergibt: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A034B8" w:rsidRPr="00AE671B" w:rsidRDefault="00B656F5" w:rsidP="00DC0746">
      <w:pPr>
        <w:pStyle w:val="Listenabsatz"/>
        <w:numPr>
          <w:ilvl w:val="0"/>
          <w:numId w:val="16"/>
        </w:numPr>
        <w:spacing w:line="360" w:lineRule="auto"/>
      </w:pPr>
      <w:r>
        <w:rPr>
          <w:rFonts w:eastAsiaTheme="minorEastAsia"/>
        </w:rPr>
        <w:t>Nun kann man durch einsetzen die Mischtemperatur errechnen: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4182*0.5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70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900*0.15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900*0.15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4182*0.5</m:t>
              </m:r>
            </m:den>
          </m:f>
          <m:r>
            <w:rPr>
              <w:rFonts w:ascii="Cambria Math" w:eastAsiaTheme="minorEastAsia" w:hAnsi="Cambria Math"/>
            </w:rPr>
            <m:t>=60.8°C</m:t>
          </m:r>
        </m:oMath>
      </m:oMathPara>
    </w:p>
    <w:sectPr w:rsidR="00A034B8" w:rsidRPr="00AE671B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11E" w:rsidRDefault="0041711E" w:rsidP="007869CF">
      <w:pPr>
        <w:spacing w:after="0" w:line="240" w:lineRule="auto"/>
      </w:pPr>
      <w:r>
        <w:separator/>
      </w:r>
    </w:p>
  </w:endnote>
  <w:endnote w:type="continuationSeparator" w:id="0">
    <w:p w:rsidR="0041711E" w:rsidRDefault="0041711E" w:rsidP="00786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7304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B940CB" w:rsidRDefault="00B940CB" w:rsidP="009C0001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31D1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31D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11E" w:rsidRDefault="0041711E" w:rsidP="007869CF">
      <w:pPr>
        <w:spacing w:after="0" w:line="240" w:lineRule="auto"/>
      </w:pPr>
      <w:r>
        <w:separator/>
      </w:r>
    </w:p>
  </w:footnote>
  <w:footnote w:type="continuationSeparator" w:id="0">
    <w:p w:rsidR="0041711E" w:rsidRDefault="0041711E" w:rsidP="00786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9CF" w:rsidRPr="009A6E60" w:rsidRDefault="0041711E">
    <w:pPr>
      <w:pStyle w:val="Kopfzeile"/>
      <w:rPr>
        <w:rFonts w:cstheme="minorHAnsi"/>
      </w:rPr>
    </w:pPr>
    <w:sdt>
      <w:sdtPr>
        <w:rPr>
          <w:rFonts w:cstheme="minorHAnsi"/>
        </w:rPr>
        <w:alias w:val="Thema"/>
        <w:tag w:val=""/>
        <w:id w:val="95838599"/>
        <w:placeholder>
          <w:docPart w:val="EB7D5A81242342DA9AA1CE1A7B9C2DA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F25503">
          <w:rPr>
            <w:rFonts w:cstheme="minorHAnsi"/>
          </w:rPr>
          <w:t>NW2</w:t>
        </w:r>
      </w:sdtContent>
    </w:sdt>
    <w:r w:rsidR="00904B63" w:rsidRPr="00885D98">
      <w:rPr>
        <w:rFonts w:cstheme="minorHAnsi"/>
      </w:rPr>
      <w:t xml:space="preserve"> – </w:t>
    </w:r>
    <w:sdt>
      <w:sdtPr>
        <w:rPr>
          <w:rFonts w:cstheme="minorHAnsi"/>
        </w:rPr>
        <w:alias w:val="Titel"/>
        <w:tag w:val=""/>
        <w:id w:val="-996811517"/>
        <w:placeholder>
          <w:docPart w:val="4379935E9C2948C18D3B00A0D70B027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25503">
          <w:rPr>
            <w:rFonts w:cstheme="minorHAnsi"/>
          </w:rPr>
          <w:t>Physik</w:t>
        </w:r>
      </w:sdtContent>
    </w:sdt>
    <w:r w:rsidR="009C0001">
      <w:rPr>
        <w:rFonts w:cstheme="minorHAnsi"/>
      </w:rPr>
      <w:tab/>
    </w:r>
    <w:r w:rsidR="009C0001">
      <w:rPr>
        <w:rFonts w:cstheme="minorHAnsi"/>
      </w:rPr>
      <w:tab/>
    </w:r>
    <w:sdt>
      <w:sdtPr>
        <w:rPr>
          <w:rFonts w:cstheme="minorHAnsi"/>
        </w:rPr>
        <w:alias w:val="Veröffentlichungsdatum"/>
        <w:tag w:val=""/>
        <w:id w:val="-1991163662"/>
        <w:placeholder>
          <w:docPart w:val="DCC30C91FFDA487EAD8E0DC93205E966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6-09-19T00:00:00Z">
          <w:dateFormat w:val="dd.MM.yyyy"/>
          <w:lid w:val="de-AT"/>
          <w:storeMappedDataAs w:val="dateTime"/>
          <w:calendar w:val="gregorian"/>
        </w:date>
      </w:sdtPr>
      <w:sdtEndPr/>
      <w:sdtContent>
        <w:r w:rsidR="00996308">
          <w:rPr>
            <w:rFonts w:cstheme="minorHAnsi"/>
          </w:rPr>
          <w:t>19.09.2016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4EF6"/>
    <w:multiLevelType w:val="hybridMultilevel"/>
    <w:tmpl w:val="396C38A2"/>
    <w:lvl w:ilvl="0" w:tplc="CDEC93E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F7EE6"/>
    <w:multiLevelType w:val="hybridMultilevel"/>
    <w:tmpl w:val="0082E4C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32CE6"/>
    <w:multiLevelType w:val="hybridMultilevel"/>
    <w:tmpl w:val="5FC0AEE0"/>
    <w:lvl w:ilvl="0" w:tplc="FB20BF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76D0B"/>
    <w:multiLevelType w:val="hybridMultilevel"/>
    <w:tmpl w:val="7FC8819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1238C"/>
    <w:multiLevelType w:val="hybridMultilevel"/>
    <w:tmpl w:val="7AC2CED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F113C"/>
    <w:multiLevelType w:val="hybridMultilevel"/>
    <w:tmpl w:val="FB045B2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01C48"/>
    <w:multiLevelType w:val="hybridMultilevel"/>
    <w:tmpl w:val="46F2325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207B5"/>
    <w:multiLevelType w:val="hybridMultilevel"/>
    <w:tmpl w:val="40B4BAA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6061AB"/>
    <w:multiLevelType w:val="hybridMultilevel"/>
    <w:tmpl w:val="7D628BA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7B4064"/>
    <w:multiLevelType w:val="hybridMultilevel"/>
    <w:tmpl w:val="19EE47D0"/>
    <w:lvl w:ilvl="0" w:tplc="4BEAA4A0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52C74"/>
    <w:multiLevelType w:val="hybridMultilevel"/>
    <w:tmpl w:val="4A1EBC9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FB5ECC"/>
    <w:multiLevelType w:val="hybridMultilevel"/>
    <w:tmpl w:val="D2B89BAC"/>
    <w:lvl w:ilvl="0" w:tplc="E63C07C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997D0C"/>
    <w:multiLevelType w:val="hybridMultilevel"/>
    <w:tmpl w:val="C70EF62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D2FCE"/>
    <w:multiLevelType w:val="hybridMultilevel"/>
    <w:tmpl w:val="D5D009C0"/>
    <w:lvl w:ilvl="0" w:tplc="3188798E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D3758A"/>
    <w:multiLevelType w:val="hybridMultilevel"/>
    <w:tmpl w:val="2ABCD5BA"/>
    <w:lvl w:ilvl="0" w:tplc="EEEC5E1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7130F1"/>
    <w:multiLevelType w:val="hybridMultilevel"/>
    <w:tmpl w:val="347003E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3"/>
  </w:num>
  <w:num w:numId="4">
    <w:abstractNumId w:val="9"/>
  </w:num>
  <w:num w:numId="5">
    <w:abstractNumId w:val="4"/>
  </w:num>
  <w:num w:numId="6">
    <w:abstractNumId w:val="14"/>
  </w:num>
  <w:num w:numId="7">
    <w:abstractNumId w:val="15"/>
  </w:num>
  <w:num w:numId="8">
    <w:abstractNumId w:val="1"/>
  </w:num>
  <w:num w:numId="9">
    <w:abstractNumId w:val="11"/>
  </w:num>
  <w:num w:numId="10">
    <w:abstractNumId w:val="0"/>
  </w:num>
  <w:num w:numId="11">
    <w:abstractNumId w:val="8"/>
  </w:num>
  <w:num w:numId="12">
    <w:abstractNumId w:val="6"/>
  </w:num>
  <w:num w:numId="13">
    <w:abstractNumId w:val="3"/>
  </w:num>
  <w:num w:numId="14">
    <w:abstractNumId w:val="12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AT" w:vendorID="64" w:dllVersion="0" w:nlCheck="1" w:checkStyle="0"/>
  <w:activeWritingStyle w:appName="MSWord" w:lang="de-DE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A5F"/>
    <w:rsid w:val="0003062B"/>
    <w:rsid w:val="0005527D"/>
    <w:rsid w:val="000603CE"/>
    <w:rsid w:val="00064131"/>
    <w:rsid w:val="0007203D"/>
    <w:rsid w:val="0009549F"/>
    <w:rsid w:val="000C18D9"/>
    <w:rsid w:val="000C464A"/>
    <w:rsid w:val="000C6C7F"/>
    <w:rsid w:val="000D31D1"/>
    <w:rsid w:val="00101256"/>
    <w:rsid w:val="0010597C"/>
    <w:rsid w:val="00165998"/>
    <w:rsid w:val="0016631F"/>
    <w:rsid w:val="002073EF"/>
    <w:rsid w:val="002104B0"/>
    <w:rsid w:val="00224471"/>
    <w:rsid w:val="002552CB"/>
    <w:rsid w:val="0025769F"/>
    <w:rsid w:val="00276FD5"/>
    <w:rsid w:val="00282ED7"/>
    <w:rsid w:val="002B749B"/>
    <w:rsid w:val="002D3283"/>
    <w:rsid w:val="002F020D"/>
    <w:rsid w:val="002F03FB"/>
    <w:rsid w:val="003070A5"/>
    <w:rsid w:val="00351BB1"/>
    <w:rsid w:val="00352479"/>
    <w:rsid w:val="003531C4"/>
    <w:rsid w:val="00353C03"/>
    <w:rsid w:val="00381EB2"/>
    <w:rsid w:val="0038539B"/>
    <w:rsid w:val="00394535"/>
    <w:rsid w:val="003A4ED4"/>
    <w:rsid w:val="003B0206"/>
    <w:rsid w:val="003C6CD0"/>
    <w:rsid w:val="003E0DFE"/>
    <w:rsid w:val="003E39E6"/>
    <w:rsid w:val="00407D79"/>
    <w:rsid w:val="0041711E"/>
    <w:rsid w:val="00425205"/>
    <w:rsid w:val="00426D2D"/>
    <w:rsid w:val="00444E82"/>
    <w:rsid w:val="004536CB"/>
    <w:rsid w:val="004626A7"/>
    <w:rsid w:val="00474311"/>
    <w:rsid w:val="00483971"/>
    <w:rsid w:val="00492E57"/>
    <w:rsid w:val="0049416A"/>
    <w:rsid w:val="004E4606"/>
    <w:rsid w:val="004F1353"/>
    <w:rsid w:val="004F40C3"/>
    <w:rsid w:val="00502B75"/>
    <w:rsid w:val="005213EC"/>
    <w:rsid w:val="00526CD1"/>
    <w:rsid w:val="005377BB"/>
    <w:rsid w:val="00545F06"/>
    <w:rsid w:val="00550798"/>
    <w:rsid w:val="005626E0"/>
    <w:rsid w:val="005635B8"/>
    <w:rsid w:val="005A04CE"/>
    <w:rsid w:val="005C0F75"/>
    <w:rsid w:val="005D3B5C"/>
    <w:rsid w:val="005F2A5F"/>
    <w:rsid w:val="00601170"/>
    <w:rsid w:val="006206E9"/>
    <w:rsid w:val="00640259"/>
    <w:rsid w:val="00641095"/>
    <w:rsid w:val="00641766"/>
    <w:rsid w:val="006463B3"/>
    <w:rsid w:val="00656B62"/>
    <w:rsid w:val="006A04EC"/>
    <w:rsid w:val="006A6063"/>
    <w:rsid w:val="006B52F6"/>
    <w:rsid w:val="006C37DA"/>
    <w:rsid w:val="006C4883"/>
    <w:rsid w:val="006E3890"/>
    <w:rsid w:val="006F2820"/>
    <w:rsid w:val="007136FC"/>
    <w:rsid w:val="00715E49"/>
    <w:rsid w:val="00727526"/>
    <w:rsid w:val="00731366"/>
    <w:rsid w:val="00766F81"/>
    <w:rsid w:val="007869CF"/>
    <w:rsid w:val="00791DC9"/>
    <w:rsid w:val="007D5A28"/>
    <w:rsid w:val="007E41A7"/>
    <w:rsid w:val="00812B55"/>
    <w:rsid w:val="00826374"/>
    <w:rsid w:val="00850D63"/>
    <w:rsid w:val="008513D0"/>
    <w:rsid w:val="00854EA8"/>
    <w:rsid w:val="008568D9"/>
    <w:rsid w:val="00870CEF"/>
    <w:rsid w:val="00884432"/>
    <w:rsid w:val="008C5747"/>
    <w:rsid w:val="008D58B8"/>
    <w:rsid w:val="008E34FC"/>
    <w:rsid w:val="009035E5"/>
    <w:rsid w:val="00904B63"/>
    <w:rsid w:val="00930B4D"/>
    <w:rsid w:val="00996308"/>
    <w:rsid w:val="009A3FD0"/>
    <w:rsid w:val="009A4B9E"/>
    <w:rsid w:val="009A6E60"/>
    <w:rsid w:val="009B1414"/>
    <w:rsid w:val="009B1FA2"/>
    <w:rsid w:val="009C0001"/>
    <w:rsid w:val="009C2231"/>
    <w:rsid w:val="009F0415"/>
    <w:rsid w:val="009F0A2F"/>
    <w:rsid w:val="00A034B8"/>
    <w:rsid w:val="00A2111B"/>
    <w:rsid w:val="00A268F7"/>
    <w:rsid w:val="00A31349"/>
    <w:rsid w:val="00A50EF3"/>
    <w:rsid w:val="00A575DC"/>
    <w:rsid w:val="00A629A1"/>
    <w:rsid w:val="00A70A7B"/>
    <w:rsid w:val="00A81800"/>
    <w:rsid w:val="00AE671B"/>
    <w:rsid w:val="00AF0781"/>
    <w:rsid w:val="00AF2125"/>
    <w:rsid w:val="00B35E22"/>
    <w:rsid w:val="00B52AB2"/>
    <w:rsid w:val="00B656F5"/>
    <w:rsid w:val="00B775F3"/>
    <w:rsid w:val="00B940CB"/>
    <w:rsid w:val="00BB2DBA"/>
    <w:rsid w:val="00BC4A47"/>
    <w:rsid w:val="00BC7856"/>
    <w:rsid w:val="00BD1275"/>
    <w:rsid w:val="00BD7D7E"/>
    <w:rsid w:val="00BE5700"/>
    <w:rsid w:val="00C0559D"/>
    <w:rsid w:val="00C3371A"/>
    <w:rsid w:val="00CA3D49"/>
    <w:rsid w:val="00CC053C"/>
    <w:rsid w:val="00CC495B"/>
    <w:rsid w:val="00CF03A1"/>
    <w:rsid w:val="00CF4BF8"/>
    <w:rsid w:val="00CF71B9"/>
    <w:rsid w:val="00CF7E96"/>
    <w:rsid w:val="00D37042"/>
    <w:rsid w:val="00D425F4"/>
    <w:rsid w:val="00D56241"/>
    <w:rsid w:val="00D65A1F"/>
    <w:rsid w:val="00D67397"/>
    <w:rsid w:val="00D85012"/>
    <w:rsid w:val="00DC0746"/>
    <w:rsid w:val="00DE4466"/>
    <w:rsid w:val="00DF48E7"/>
    <w:rsid w:val="00E219CE"/>
    <w:rsid w:val="00E50DCD"/>
    <w:rsid w:val="00E54710"/>
    <w:rsid w:val="00EB1FA5"/>
    <w:rsid w:val="00EF2725"/>
    <w:rsid w:val="00EF6AB2"/>
    <w:rsid w:val="00F07BE2"/>
    <w:rsid w:val="00F25503"/>
    <w:rsid w:val="00F427B0"/>
    <w:rsid w:val="00F61F91"/>
    <w:rsid w:val="00F66A26"/>
    <w:rsid w:val="00F71EE3"/>
    <w:rsid w:val="00F735A0"/>
    <w:rsid w:val="00F931DA"/>
    <w:rsid w:val="00F961A6"/>
    <w:rsid w:val="00FA149D"/>
    <w:rsid w:val="00FA7F00"/>
    <w:rsid w:val="00FB1D51"/>
    <w:rsid w:val="00FB5771"/>
    <w:rsid w:val="00FC1041"/>
    <w:rsid w:val="00FD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11AA3C"/>
  <w15:chartTrackingRefBased/>
  <w15:docId w15:val="{3EB7B27C-77D2-4F07-87B9-271ABA4EC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2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74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30B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30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786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69CF"/>
  </w:style>
  <w:style w:type="paragraph" w:styleId="Fuzeile">
    <w:name w:val="footer"/>
    <w:basedOn w:val="Standard"/>
    <w:link w:val="FuzeileZchn"/>
    <w:uiPriority w:val="99"/>
    <w:unhideWhenUsed/>
    <w:rsid w:val="00786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69CF"/>
  </w:style>
  <w:style w:type="character" w:styleId="Platzhaltertext">
    <w:name w:val="Placeholder Text"/>
    <w:basedOn w:val="Absatz-Standardschriftart"/>
    <w:uiPriority w:val="99"/>
    <w:semiHidden/>
    <w:rsid w:val="00B940CB"/>
    <w:rPr>
      <w:color w:val="8080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F2A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F2A5F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F2A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B74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2B749B"/>
    <w:pPr>
      <w:ind w:left="720"/>
      <w:contextualSpacing/>
    </w:pPr>
  </w:style>
  <w:style w:type="table" w:styleId="Tabellenraster">
    <w:name w:val="Table Grid"/>
    <w:basedOn w:val="NormaleTabelle"/>
    <w:uiPriority w:val="39"/>
    <w:rsid w:val="00601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\Benutzerdefinierte%20Office-Vorlagen\preset_school-serif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CC30C91FFDA487EAD8E0DC93205E9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19DC2A1-A826-4287-B6BE-B6FD30CBE043}"/>
      </w:docPartPr>
      <w:docPartBody>
        <w:p w:rsidR="00216F80" w:rsidRDefault="00F812D5">
          <w:pPr>
            <w:pStyle w:val="DCC30C91FFDA487EAD8E0DC93205E966"/>
          </w:pPr>
          <w:r w:rsidRPr="005845D3">
            <w:rPr>
              <w:rStyle w:val="Platzhaltertext"/>
            </w:rPr>
            <w:t>[Titel]</w:t>
          </w:r>
        </w:p>
      </w:docPartBody>
    </w:docPart>
    <w:docPart>
      <w:docPartPr>
        <w:name w:val="4379935E9C2948C18D3B00A0D70B02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FCB7023-28F8-461F-B9C7-80BAC8236FCC}"/>
      </w:docPartPr>
      <w:docPartBody>
        <w:p w:rsidR="00216F80" w:rsidRDefault="00F812D5">
          <w:pPr>
            <w:pStyle w:val="4379935E9C2948C18D3B00A0D70B0279"/>
          </w:pPr>
          <w:r w:rsidRPr="005845D3">
            <w:rPr>
              <w:rStyle w:val="Platzhaltertext"/>
            </w:rPr>
            <w:t>[Autor]</w:t>
          </w:r>
        </w:p>
      </w:docPartBody>
    </w:docPart>
    <w:docPart>
      <w:docPartPr>
        <w:name w:val="EB7D5A81242342DA9AA1CE1A7B9C2D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97BBAB-317F-41C3-9C83-AA7AED3EF858}"/>
      </w:docPartPr>
      <w:docPartBody>
        <w:p w:rsidR="00216F80" w:rsidRDefault="00F812D5">
          <w:pPr>
            <w:pStyle w:val="EB7D5A81242342DA9AA1CE1A7B9C2DAF"/>
          </w:pPr>
          <w:r w:rsidRPr="005845D3">
            <w:rPr>
              <w:rStyle w:val="Platzhaltertext"/>
            </w:rPr>
            <w:t>[Firma]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91B"/>
    <w:rsid w:val="00216F80"/>
    <w:rsid w:val="006717C9"/>
    <w:rsid w:val="00E6091B"/>
    <w:rsid w:val="00F8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16F80"/>
    <w:rPr>
      <w:color w:val="808080"/>
    </w:rPr>
  </w:style>
  <w:style w:type="paragraph" w:customStyle="1" w:styleId="DCC30C91FFDA487EAD8E0DC93205E966">
    <w:name w:val="DCC30C91FFDA487EAD8E0DC93205E966"/>
  </w:style>
  <w:style w:type="paragraph" w:customStyle="1" w:styleId="4379935E9C2948C18D3B00A0D70B0279">
    <w:name w:val="4379935E9C2948C18D3B00A0D70B0279"/>
  </w:style>
  <w:style w:type="paragraph" w:customStyle="1" w:styleId="EB7D5A81242342DA9AA1CE1A7B9C2DAF">
    <w:name w:val="EB7D5A81242342DA9AA1CE1A7B9C2D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2016-09-19T00:00:00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preset_school-serif.dotx</Template>
  <TotalTime>0</TotalTime>
  <Pages>1</Pages>
  <Words>1133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NW2 - Physik</vt:lpstr>
    </vt:vector>
  </TitlesOfParts>
  <Company>4AHITM</Company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Physik</dc:title>
  <dc:subject>NW2</dc:subject>
  <dc:creator>Markus Reichl</dc:creator>
  <cp:keywords/>
  <dc:description/>
  <cp:lastModifiedBy>Markus Re1</cp:lastModifiedBy>
  <cp:revision>167</cp:revision>
  <cp:lastPrinted>2016-10-27T14:09:00Z</cp:lastPrinted>
  <dcterms:created xsi:type="dcterms:W3CDTF">2016-10-27T06:57:00Z</dcterms:created>
  <dcterms:modified xsi:type="dcterms:W3CDTF">2016-10-27T14:09:00Z</dcterms:modified>
</cp:coreProperties>
</file>